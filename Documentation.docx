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2B2F" w14:textId="77777777" w:rsidR="00D077E9" w:rsidRDefault="00D077E9" w:rsidP="00D70D02">
      <w:r>
        <w:rPr>
          <w:noProof/>
        </w:rPr>
        <w:drawing>
          <wp:anchor distT="0" distB="0" distL="114300" distR="114300" simplePos="0" relativeHeight="251658240" behindDoc="1" locked="0" layoutInCell="1" allowOverlap="1" wp14:anchorId="4A31DBE8" wp14:editId="69593010">
            <wp:simplePos x="0" y="0"/>
            <wp:positionH relativeFrom="page">
              <wp:align>left</wp:align>
            </wp:positionH>
            <wp:positionV relativeFrom="page">
              <wp:posOffset>-172720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C1C2967" w14:textId="77777777" w:rsidTr="00D077E9">
        <w:trPr>
          <w:trHeight w:val="1894"/>
        </w:trPr>
        <w:tc>
          <w:tcPr>
            <w:tcW w:w="5580" w:type="dxa"/>
            <w:tcBorders>
              <w:top w:val="nil"/>
              <w:left w:val="nil"/>
              <w:bottom w:val="nil"/>
              <w:right w:val="nil"/>
            </w:tcBorders>
          </w:tcPr>
          <w:p w14:paraId="4D779DEA" w14:textId="1129CB8E" w:rsidR="00D077E9" w:rsidRDefault="00543D5D" w:rsidP="00D077E9">
            <w:r>
              <w:rPr>
                <w:noProof/>
              </w:rPr>
            </w:r>
            <w:r>
              <w:pict w14:anchorId="5CD9233D">
                <v:shapetype id="_x0000_t202" coordsize="21600,21600" o:spt="202" path="m,l,21600r21600,l21600,xe">
                  <v:stroke joinstyle="miter"/>
                  <v:path gradientshapeok="t" o:connecttype="rect"/>
                </v:shapetype>
                <v:shape id="Text Box 8" o:spid="_x0000_s2054" type="#_x0000_t202" style="width:277.8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" filled="f" stroked="f" strokeweight=".5pt">
                  <v:textbox>
                    <w:txbxContent>
                      <w:p w14:paraId="164C47D9" w14:textId="77777777" w:rsidR="00545B64" w:rsidRDefault="00545B64" w:rsidP="00D077E9">
                        <w:pPr>
                          <w:pStyle w:val="Title"/>
                          <w:spacing w:after="0"/>
                        </w:pPr>
                      </w:p>
                      <w:p w14:paraId="0F365EA3" w14:textId="51293FAC" w:rsidR="00D077E9" w:rsidRPr="00D86945" w:rsidRDefault="00480479" w:rsidP="00D077E9">
                        <w:pPr>
                          <w:pStyle w:val="Title"/>
                          <w:spacing w:after="0"/>
                          <w:rPr>
                            <w:rFonts w:hint="cs"/>
                            <w:lang w:bidi="ar-JO"/>
                          </w:rPr>
                        </w:pPr>
                        <w:r>
                          <w:t>BackAks-</w:t>
                        </w:r>
                        <w:r>
                          <w:rPr>
                            <w:rFonts w:hint="cs"/>
                            <w:rtl/>
                            <w:lang w:bidi="ar-JO"/>
                          </w:rPr>
                          <w:t>بككس</w:t>
                        </w:r>
                        <w:r>
                          <w:rPr>
                            <w:lang w:bidi="ar-JO"/>
                          </w:rPr>
                          <w:t xml:space="preserve"> </w:t>
                        </w:r>
                        <w:r w:rsidR="00545B64">
                          <w:rPr>
                            <w:lang w:bidi="ar-JO"/>
                          </w:rPr>
                          <w:t>Online Store</w:t>
                        </w:r>
                      </w:p>
                    </w:txbxContent>
                  </v:textbox>
                  <w10:wrap type="none"/>
                  <w10:anchorlock/>
                </v:shape>
              </w:pict>
            </w:r>
          </w:p>
          <w:p w14:paraId="00F1ECF5" w14:textId="1AC00708" w:rsidR="00D077E9" w:rsidRDefault="00543D5D" w:rsidP="00D077E9">
            <w:r>
              <w:rPr>
                <w:noProof/>
              </w:rPr>
            </w:r>
            <w:r>
              <w:pict w14:anchorId="74B69005">
                <v:line id="Straight Connector 5" o:spid="_x0000_s2053"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wrap type="none"/>
                  <w10:anchorlock/>
                </v:line>
              </w:pict>
            </w:r>
          </w:p>
        </w:tc>
      </w:tr>
      <w:tr w:rsidR="00D077E9" w14:paraId="59D6BFA6" w14:textId="77777777" w:rsidTr="00D077E9">
        <w:trPr>
          <w:trHeight w:val="7636"/>
        </w:trPr>
        <w:tc>
          <w:tcPr>
            <w:tcW w:w="5580" w:type="dxa"/>
            <w:tcBorders>
              <w:top w:val="nil"/>
              <w:left w:val="nil"/>
              <w:bottom w:val="nil"/>
              <w:right w:val="nil"/>
            </w:tcBorders>
          </w:tcPr>
          <w:p w14:paraId="3F6D2950" w14:textId="77777777" w:rsidR="00D077E9" w:rsidRDefault="00D077E9" w:rsidP="00D077E9">
            <w:pPr>
              <w:rPr>
                <w:noProof/>
              </w:rPr>
            </w:pPr>
          </w:p>
        </w:tc>
      </w:tr>
      <w:tr w:rsidR="00D077E9" w14:paraId="2B15BA98" w14:textId="77777777" w:rsidTr="00D077E9">
        <w:trPr>
          <w:trHeight w:val="2171"/>
        </w:trPr>
        <w:tc>
          <w:tcPr>
            <w:tcW w:w="5580" w:type="dxa"/>
            <w:tcBorders>
              <w:top w:val="nil"/>
              <w:left w:val="nil"/>
              <w:bottom w:val="nil"/>
              <w:right w:val="nil"/>
            </w:tcBorders>
          </w:tcPr>
          <w:p w14:paraId="1E831820" w14:textId="730A824E" w:rsidR="00D077E9" w:rsidRDefault="00480479" w:rsidP="00D077E9">
            <w:r>
              <w:rPr>
                <w:rStyle w:val="SubtitleChar"/>
                <w:b w:val="0"/>
              </w:rPr>
              <w:t>M</w:t>
            </w:r>
            <w:r>
              <w:rPr>
                <w:rStyle w:val="SubtitleChar"/>
              </w:rPr>
              <w:t>arch 2021</w:t>
            </w:r>
          </w:p>
          <w:p w14:paraId="26414EC8" w14:textId="422779F6" w:rsidR="00D077E9" w:rsidRDefault="00543D5D" w:rsidP="00D077E9">
            <w:pPr>
              <w:rPr>
                <w:noProof/>
                <w:sz w:val="10"/>
                <w:szCs w:val="10"/>
              </w:rPr>
            </w:pPr>
            <w:r>
              <w:rPr>
                <w:noProof/>
              </w:rPr>
            </w:r>
            <w:r>
              <w:pict w14:anchorId="134E6939">
                <v:line id="Straight Connector 6" o:spid="_x0000_s2052"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wrap type="none"/>
                  <w10:anchorlock/>
                </v:line>
              </w:pict>
            </w:r>
          </w:p>
          <w:p w14:paraId="32780940" w14:textId="77777777" w:rsidR="00D077E9" w:rsidRDefault="00D077E9" w:rsidP="00D077E9">
            <w:pPr>
              <w:rPr>
                <w:noProof/>
                <w:sz w:val="10"/>
                <w:szCs w:val="10"/>
              </w:rPr>
            </w:pPr>
          </w:p>
          <w:p w14:paraId="4207B7BD" w14:textId="77777777" w:rsidR="00D077E9" w:rsidRDefault="00D077E9" w:rsidP="00D077E9">
            <w:pPr>
              <w:rPr>
                <w:noProof/>
                <w:sz w:val="10"/>
                <w:szCs w:val="10"/>
              </w:rPr>
            </w:pPr>
          </w:p>
          <w:p w14:paraId="3D209F2F" w14:textId="2620C7DE" w:rsidR="00D077E9" w:rsidRDefault="009567AA" w:rsidP="00D077E9">
            <w:sdt>
              <w:sdtPr>
                <w:id w:val="-1740469667"/>
                <w:placeholder>
                  <w:docPart w:val="91D8580324444D26AAC8A8C4F01F189B"/>
                </w:placeholder>
                <w15:appearance w15:val="hidden"/>
              </w:sdtPr>
              <w:sdtContent>
                <w:r w:rsidR="00480479">
                  <w:t>ORANGE CODING ACADEMY</w:t>
                </w:r>
              </w:sdtContent>
            </w:sdt>
          </w:p>
          <w:p w14:paraId="27879987" w14:textId="328A8C0A" w:rsidR="00D077E9" w:rsidRDefault="00D077E9" w:rsidP="00D077E9">
            <w:r w:rsidRPr="00B231E5">
              <w:t>Authored by</w:t>
            </w:r>
            <w:r w:rsidR="00480479">
              <w:t>: SANAD M.KHAMASH</w:t>
            </w:r>
          </w:p>
          <w:p w14:paraId="1819A683" w14:textId="77777777" w:rsidR="00D077E9" w:rsidRPr="00D86945" w:rsidRDefault="00D077E9" w:rsidP="00D077E9">
            <w:pPr>
              <w:rPr>
                <w:noProof/>
                <w:sz w:val="10"/>
                <w:szCs w:val="10"/>
              </w:rPr>
            </w:pPr>
          </w:p>
        </w:tc>
      </w:tr>
    </w:tbl>
    <w:p w14:paraId="7BA42C3C" w14:textId="2994EAAD" w:rsidR="00D077E9" w:rsidRDefault="00D077E9">
      <w:pPr>
        <w:spacing w:after="200"/>
      </w:pPr>
      <w:r w:rsidRPr="00D967AC">
        <w:rPr>
          <w:noProof/>
        </w:rPr>
        <w:drawing>
          <wp:anchor distT="0" distB="0" distL="114300" distR="114300" simplePos="0" relativeHeight="251661312" behindDoc="0" locked="0" layoutInCell="1" allowOverlap="1" wp14:anchorId="741F0204" wp14:editId="649D5441">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543D5D">
        <w:rPr>
          <w:noProof/>
        </w:rPr>
        <w:pict w14:anchorId="5BF037AE">
          <v:rect id="Rectangle 2" o:spid="_x0000_s2051"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w:r>
      <w:r w:rsidR="00543D5D">
        <w:rPr>
          <w:noProof/>
        </w:rPr>
        <w:pict w14:anchorId="362AE833">
          <v:rect id="Rectangle 3" o:spid="_x0000_s2050"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w: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27DC98B" w14:textId="77777777" w:rsidTr="00DF027C">
        <w:trPr>
          <w:trHeight w:val="3546"/>
        </w:trPr>
        <w:tc>
          <w:tcPr>
            <w:tcW w:w="9999" w:type="dxa"/>
          </w:tcPr>
          <w:p w14:paraId="7F9EC6E1" w14:textId="77777777" w:rsidR="00545B64" w:rsidRDefault="00480479" w:rsidP="00545B64">
            <w:pPr>
              <w:pStyle w:val="Heading1"/>
            </w:pPr>
            <w:r>
              <w:lastRenderedPageBreak/>
              <w:t>INTRODUCTION</w:t>
            </w:r>
          </w:p>
          <w:p w14:paraId="539C12AD" w14:textId="34AA2D76" w:rsidR="00D077E9" w:rsidRDefault="009567AA" w:rsidP="00545B64">
            <w:pPr>
              <w:pStyle w:val="Heading2"/>
              <w:numPr>
                <w:ilvl w:val="0"/>
                <w:numId w:val="2"/>
              </w:numPr>
            </w:pPr>
            <w:sdt>
              <w:sdtPr>
                <w:id w:val="1660650702"/>
                <w:placeholder>
                  <w:docPart w:val="CD329599FC024C29BEC24C83A9B900DF"/>
                </w:placeholder>
                <w15:appearance w15:val="hidden"/>
              </w:sdtPr>
              <w:sdtContent>
                <w:r w:rsidR="00480479">
                  <w:t>Idea</w:t>
                </w:r>
              </w:sdtContent>
            </w:sdt>
          </w:p>
          <w:p w14:paraId="25855050" w14:textId="77777777" w:rsidR="00DF027C" w:rsidRDefault="00DF027C" w:rsidP="00DF027C"/>
          <w:p w14:paraId="7E9D1C95" w14:textId="57684D2C" w:rsidR="00480479" w:rsidRDefault="00545B64" w:rsidP="00480479">
            <w:pPr>
              <w:pStyle w:val="Content"/>
            </w:pPr>
            <w:r>
              <w:t>“</w:t>
            </w:r>
            <w:r w:rsidR="00480479">
              <w:t>BackAks</w:t>
            </w:r>
            <w:r>
              <w:t>-</w:t>
            </w:r>
            <w:r>
              <w:rPr>
                <w:rFonts w:hint="cs"/>
                <w:rtl/>
                <w:lang w:bidi="ar-JO"/>
              </w:rPr>
              <w:t>بككس</w:t>
            </w:r>
            <w:r>
              <w:rPr>
                <w:lang w:bidi="ar-JO"/>
              </w:rPr>
              <w:t>”</w:t>
            </w:r>
            <w:r w:rsidR="00480479">
              <w:t xml:space="preserve"> is an online </w:t>
            </w:r>
            <w:r w:rsidR="00D310C1">
              <w:t xml:space="preserve">platform that allows users </w:t>
            </w:r>
            <w:r w:rsidR="00255639">
              <w:t>to trade, buy and sell used and new car parts</w:t>
            </w:r>
            <w:r w:rsidR="00360FC5">
              <w:t xml:space="preserve">, this idea fetched from the concept of manipulation of this market by the </w:t>
            </w:r>
            <w:r w:rsidR="00B43014">
              <w:t>dealers here in Jordan, and the absence of real monitoring and controlling over the quality and the durability of the p</w:t>
            </w:r>
            <w:r w:rsidR="003E790B">
              <w:t>arts sold.</w:t>
            </w:r>
          </w:p>
          <w:p w14:paraId="5F83C5EC" w14:textId="5D4CD72F" w:rsidR="003E790B" w:rsidRDefault="003E790B" w:rsidP="00480479">
            <w:pPr>
              <w:pStyle w:val="Content"/>
              <w:rPr>
                <w:lang w:bidi="ar-JO"/>
              </w:rPr>
            </w:pPr>
          </w:p>
          <w:p w14:paraId="3F0D0750" w14:textId="1E13022A" w:rsidR="00E9558D" w:rsidRDefault="003E790B" w:rsidP="00480479">
            <w:pPr>
              <w:pStyle w:val="Content"/>
              <w:rPr>
                <w:lang w:bidi="ar-JO"/>
              </w:rPr>
            </w:pPr>
            <w:r>
              <w:rPr>
                <w:lang w:bidi="ar-JO"/>
              </w:rPr>
              <w:t xml:space="preserve">In Jordan, </w:t>
            </w:r>
            <w:r w:rsidR="005D11AA">
              <w:rPr>
                <w:lang w:bidi="ar-JO"/>
              </w:rPr>
              <w:t>individuals don’t have that mu</w:t>
            </w:r>
            <w:r w:rsidR="00E9558D">
              <w:rPr>
                <w:lang w:bidi="ar-JO"/>
              </w:rPr>
              <w:t>c</w:t>
            </w:r>
            <w:r w:rsidR="005D11AA">
              <w:rPr>
                <w:lang w:bidi="ar-JO"/>
              </w:rPr>
              <w:t xml:space="preserve">h of experience in car maintenance industry, because of the financial states of the </w:t>
            </w:r>
            <w:r w:rsidR="000766C8">
              <w:rPr>
                <w:lang w:bidi="ar-JO"/>
              </w:rPr>
              <w:t>community, so there is no much time to learn about these types of stuff,</w:t>
            </w:r>
            <w:r w:rsidR="000F379E">
              <w:rPr>
                <w:lang w:bidi="ar-JO"/>
              </w:rPr>
              <w:t xml:space="preserve"> </w:t>
            </w:r>
            <w:r w:rsidR="00E9558D">
              <w:rPr>
                <w:lang w:bidi="ar-JO"/>
              </w:rPr>
              <w:t xml:space="preserve">as a result, </w:t>
            </w:r>
            <w:r w:rsidR="000F379E">
              <w:rPr>
                <w:lang w:bidi="ar-JO"/>
              </w:rPr>
              <w:t xml:space="preserve">they are easily manipulated </w:t>
            </w:r>
            <w:r w:rsidR="00E9558D">
              <w:rPr>
                <w:lang w:bidi="ar-JO"/>
              </w:rPr>
              <w:t>by professionals and traders throughout the process of diagnosing, buying spare parts and repairing the car.</w:t>
            </w:r>
          </w:p>
          <w:p w14:paraId="79E33DA8" w14:textId="77777777" w:rsidR="00E9558D" w:rsidRDefault="00E9558D" w:rsidP="00480479">
            <w:pPr>
              <w:pStyle w:val="Content"/>
              <w:rPr>
                <w:lang w:bidi="ar-JO"/>
              </w:rPr>
            </w:pPr>
          </w:p>
          <w:p w14:paraId="67E807DB" w14:textId="1CE69CC0" w:rsidR="003E790B" w:rsidRDefault="00E9558D" w:rsidP="00480479">
            <w:pPr>
              <w:pStyle w:val="Content"/>
              <w:rPr>
                <w:lang w:bidi="ar-JO"/>
              </w:rPr>
            </w:pPr>
            <w:r>
              <w:rPr>
                <w:lang w:bidi="ar-JO"/>
              </w:rPr>
              <w:t xml:space="preserve"> This site will adopt the idea of free market</w:t>
            </w:r>
            <w:r w:rsidR="00452ADA">
              <w:rPr>
                <w:lang w:bidi="ar-JO"/>
              </w:rPr>
              <w:t>, so the prices are based on supply and demand, unlike the actual market which prices are determined based on unknown factor by the customers.</w:t>
            </w:r>
          </w:p>
          <w:p w14:paraId="56183A21" w14:textId="0E8FC101" w:rsidR="00452ADA" w:rsidRDefault="00452ADA" w:rsidP="00480479">
            <w:pPr>
              <w:pStyle w:val="Content"/>
              <w:rPr>
                <w:lang w:bidi="ar-JO"/>
              </w:rPr>
            </w:pPr>
          </w:p>
          <w:p w14:paraId="652D3600" w14:textId="23AF8D7E" w:rsidR="00452ADA" w:rsidRDefault="00452ADA" w:rsidP="00452ADA">
            <w:pPr>
              <w:pStyle w:val="Heading1"/>
            </w:pPr>
            <w:r>
              <w:t>Problem</w:t>
            </w:r>
          </w:p>
          <w:p w14:paraId="20D3F07E" w14:textId="5739A040" w:rsidR="00D964CF" w:rsidRDefault="00D964CF" w:rsidP="00D964CF">
            <w:pPr>
              <w:pStyle w:val="Heading2"/>
              <w:numPr>
                <w:ilvl w:val="0"/>
                <w:numId w:val="1"/>
              </w:numPr>
              <w:rPr>
                <w:lang w:bidi="ar-JO"/>
              </w:rPr>
            </w:pPr>
            <w:r>
              <w:rPr>
                <w:lang w:bidi="ar-JO"/>
              </w:rPr>
              <w:t>Time</w:t>
            </w:r>
          </w:p>
          <w:p w14:paraId="3BEBEE99" w14:textId="77777777" w:rsidR="00452ADA" w:rsidRPr="00DF027C" w:rsidRDefault="00452ADA" w:rsidP="00480479">
            <w:pPr>
              <w:pStyle w:val="Content"/>
              <w:rPr>
                <w:rFonts w:hint="cs"/>
                <w:rtl/>
                <w:lang w:bidi="ar-JO"/>
              </w:rPr>
            </w:pPr>
          </w:p>
          <w:p w14:paraId="32704767" w14:textId="77777777" w:rsidR="00DF027C" w:rsidRDefault="00EC21AA" w:rsidP="00DF027C">
            <w:pPr>
              <w:pStyle w:val="Content"/>
              <w:rPr>
                <w:rtl/>
                <w:lang w:bidi="ar-JO"/>
              </w:rPr>
            </w:pPr>
            <w:r w:rsidRPr="00EC21AA">
              <w:rPr>
                <w:lang w:bidi="ar-JO"/>
              </w:rPr>
              <w:t>In the absence of proper regulation of the market, manipulation and fraud will arise, and the only loser will be the customer; there is ambiguity in the criteria for pricing that creates a competitive problem.</w:t>
            </w:r>
          </w:p>
          <w:p w14:paraId="1ECE9943" w14:textId="77777777" w:rsidR="00EC21AA" w:rsidRDefault="00EC21AA" w:rsidP="00DF027C">
            <w:pPr>
              <w:pStyle w:val="Content"/>
              <w:rPr>
                <w:rtl/>
                <w:lang w:bidi="ar-JO"/>
              </w:rPr>
            </w:pPr>
          </w:p>
          <w:p w14:paraId="4FFA9FB1" w14:textId="77777777" w:rsidR="00EC21AA" w:rsidRDefault="00701235" w:rsidP="00DF027C">
            <w:pPr>
              <w:pStyle w:val="Content"/>
              <w:rPr>
                <w:lang w:bidi="ar-JO"/>
              </w:rPr>
            </w:pPr>
            <w:r w:rsidRPr="00701235">
              <w:rPr>
                <w:lang w:bidi="ar-JO"/>
              </w:rPr>
              <w:t>Customers must shop at a large number of stores in order to find the least expensive car part, which can take a long time. In fact, the negotiation itself can be long and tedious.</w:t>
            </w:r>
          </w:p>
          <w:p w14:paraId="45CCA21C" w14:textId="77777777" w:rsidR="00701235" w:rsidRDefault="00701235" w:rsidP="00DF027C">
            <w:pPr>
              <w:pStyle w:val="Content"/>
              <w:rPr>
                <w:lang w:bidi="ar-JO"/>
              </w:rPr>
            </w:pPr>
          </w:p>
          <w:p w14:paraId="6745ABBC" w14:textId="58C5A984" w:rsidR="00D964CF" w:rsidRDefault="00701235" w:rsidP="00DF027C">
            <w:pPr>
              <w:pStyle w:val="Content"/>
              <w:rPr>
                <w:lang w:bidi="ar-JO"/>
              </w:rPr>
            </w:pPr>
            <w:r w:rsidRPr="00701235">
              <w:rPr>
                <w:lang w:bidi="ar-JO"/>
              </w:rPr>
              <w:t>Let us assume the customer needs two to three hours to find such a part at a reasonable price, since most people in Jordan work, so this process can take a whole day or even longer</w:t>
            </w:r>
            <w:r w:rsidR="00D964CF">
              <w:rPr>
                <w:lang w:bidi="ar-JO"/>
              </w:rPr>
              <w:t>;</w:t>
            </w:r>
            <w:r>
              <w:rPr>
                <w:lang w:bidi="ar-JO"/>
              </w:rPr>
              <w:t xml:space="preserve"> taking into account the</w:t>
            </w:r>
            <w:r w:rsidR="00D964CF">
              <w:rPr>
                <w:lang w:bidi="ar-JO"/>
              </w:rPr>
              <w:t xml:space="preserve"> time required for the maintenance itself, </w:t>
            </w:r>
            <w:r w:rsidR="00D964CF">
              <w:rPr>
                <w:lang w:bidi="ar-JO"/>
              </w:rPr>
              <w:lastRenderedPageBreak/>
              <w:t>leading the employee to take a day or maybe more just to do maintenance for his vehicle.</w:t>
            </w:r>
          </w:p>
          <w:p w14:paraId="320506DE" w14:textId="05E54B4B" w:rsidR="00D964CF" w:rsidRDefault="00D964CF" w:rsidP="00DF027C">
            <w:pPr>
              <w:pStyle w:val="Content"/>
              <w:rPr>
                <w:lang w:bidi="ar-JO"/>
              </w:rPr>
            </w:pPr>
          </w:p>
          <w:p w14:paraId="48862B27" w14:textId="25BE2057" w:rsidR="00D964CF" w:rsidRDefault="00D964CF" w:rsidP="00D964CF">
            <w:pPr>
              <w:pStyle w:val="Heading2"/>
              <w:numPr>
                <w:ilvl w:val="0"/>
                <w:numId w:val="1"/>
              </w:numPr>
              <w:rPr>
                <w:lang w:bidi="ar-JO"/>
              </w:rPr>
            </w:pPr>
            <w:r>
              <w:rPr>
                <w:lang w:bidi="ar-JO"/>
              </w:rPr>
              <w:t>Cost</w:t>
            </w:r>
          </w:p>
          <w:p w14:paraId="238A06DA" w14:textId="7DB2BAD9" w:rsidR="007225FA" w:rsidRDefault="007225FA" w:rsidP="00D964CF">
            <w:pPr>
              <w:pStyle w:val="Content"/>
              <w:rPr>
                <w:lang w:bidi="ar-JO"/>
              </w:rPr>
            </w:pPr>
            <w:r w:rsidRPr="007225FA">
              <w:rPr>
                <w:lang w:bidi="ar-JO"/>
              </w:rPr>
              <w:t>In the previous section, we discussed the time factor, but time is not the only factor to consider. Prices are generally determined by the cost of the commodity plus a margin of profit, and each of those factors can have some tolerance</w:t>
            </w:r>
            <w:r>
              <w:rPr>
                <w:lang w:bidi="ar-JO"/>
              </w:rPr>
              <w:t xml:space="preserve"> between different sources, an acceptable one.</w:t>
            </w:r>
          </w:p>
          <w:p w14:paraId="4CB707F9" w14:textId="77777777" w:rsidR="007225FA" w:rsidRDefault="007225FA" w:rsidP="00D964CF">
            <w:pPr>
              <w:pStyle w:val="Content"/>
              <w:rPr>
                <w:lang w:bidi="ar-JO"/>
              </w:rPr>
            </w:pPr>
          </w:p>
          <w:p w14:paraId="09EB786F" w14:textId="41353DBD" w:rsidR="00D964CF" w:rsidRDefault="007225FA" w:rsidP="00D964CF">
            <w:pPr>
              <w:pStyle w:val="Content"/>
              <w:rPr>
                <w:lang w:bidi="ar-JO"/>
              </w:rPr>
            </w:pPr>
            <w:r>
              <w:rPr>
                <w:lang w:bidi="ar-JO"/>
              </w:rPr>
              <w:t>T</w:t>
            </w:r>
            <w:r w:rsidRPr="007225FA">
              <w:rPr>
                <w:lang w:bidi="ar-JO"/>
              </w:rPr>
              <w:t>he customer may not be able to determine the price of this particular part because the margin can possibly be double the price. However, with other commodities, a customer can identify the approximate price prior to making the purchase</w:t>
            </w:r>
            <w:r w:rsidR="00617C4E">
              <w:rPr>
                <w:lang w:bidi="ar-JO"/>
              </w:rPr>
              <w:t>, s</w:t>
            </w:r>
            <w:r w:rsidR="00617C4E" w:rsidRPr="00617C4E">
              <w:rPr>
                <w:lang w:bidi="ar-JO"/>
              </w:rPr>
              <w:t xml:space="preserve">o he can </w:t>
            </w:r>
            <w:r w:rsidR="00617C4E">
              <w:rPr>
                <w:lang w:bidi="ar-JO"/>
              </w:rPr>
              <w:t>save t</w:t>
            </w:r>
            <w:r w:rsidR="00617C4E" w:rsidRPr="00617C4E">
              <w:rPr>
                <w:lang w:bidi="ar-JO"/>
              </w:rPr>
              <w:t>he estimated amount of money to accomplish the maintenance effectively, without fears of being surprised by the prices and the amount of money he should pay</w:t>
            </w:r>
            <w:r w:rsidR="006A1306">
              <w:rPr>
                <w:lang w:bidi="ar-JO"/>
              </w:rPr>
              <w:t>.</w:t>
            </w:r>
          </w:p>
          <w:p w14:paraId="328E4B03" w14:textId="17E07348" w:rsidR="006A1306" w:rsidRDefault="006A1306" w:rsidP="00D964CF">
            <w:pPr>
              <w:pStyle w:val="Content"/>
              <w:rPr>
                <w:lang w:bidi="ar-JO"/>
              </w:rPr>
            </w:pPr>
          </w:p>
          <w:p w14:paraId="18B345AF" w14:textId="112CBC2C" w:rsidR="006A1306" w:rsidRDefault="006A1306" w:rsidP="0011169B">
            <w:pPr>
              <w:pStyle w:val="Heading2"/>
              <w:numPr>
                <w:ilvl w:val="0"/>
                <w:numId w:val="1"/>
              </w:numPr>
              <w:rPr>
                <w:lang w:bidi="ar-JO"/>
              </w:rPr>
            </w:pPr>
            <w:r>
              <w:rPr>
                <w:lang w:bidi="ar-JO"/>
              </w:rPr>
              <w:t>Dealers</w:t>
            </w:r>
          </w:p>
          <w:p w14:paraId="5886554C" w14:textId="3483347B" w:rsidR="006A1306" w:rsidRDefault="006A1306" w:rsidP="006A1306">
            <w:pPr>
              <w:pStyle w:val="Content"/>
              <w:ind w:left="1080"/>
              <w:rPr>
                <w:lang w:bidi="ar-JO"/>
              </w:rPr>
            </w:pPr>
          </w:p>
          <w:p w14:paraId="288118E5" w14:textId="718FBFF8" w:rsidR="006A1306" w:rsidRDefault="00A90E27" w:rsidP="006A1306">
            <w:pPr>
              <w:pStyle w:val="Content"/>
              <w:rPr>
                <w:lang w:bidi="ar-JO"/>
              </w:rPr>
            </w:pPr>
            <w:r w:rsidRPr="00A90E27">
              <w:rPr>
                <w:lang w:bidi="ar-JO"/>
              </w:rPr>
              <w:t>Sometimes dealers themselves have the part some customers need, but there aren't platforms to let the customer know he has that part, so the dealer has to store parts longer, which, in turn, lowers liquidity</w:t>
            </w:r>
            <w:r w:rsidR="0011169B">
              <w:rPr>
                <w:lang w:bidi="ar-JO"/>
              </w:rPr>
              <w:t>, in addition, as mentioned earlier, customers need more time to find it.</w:t>
            </w:r>
          </w:p>
          <w:p w14:paraId="32C488B9" w14:textId="38BDE851" w:rsidR="0011169B" w:rsidRDefault="0011169B" w:rsidP="006A1306">
            <w:pPr>
              <w:pStyle w:val="Content"/>
              <w:rPr>
                <w:lang w:bidi="ar-JO"/>
              </w:rPr>
            </w:pPr>
          </w:p>
          <w:p w14:paraId="75F60B30" w14:textId="6E886CAA" w:rsidR="00F41D03" w:rsidRDefault="0011169B" w:rsidP="00F41D03">
            <w:pPr>
              <w:pStyle w:val="Content"/>
              <w:rPr>
                <w:lang w:bidi="ar-JO"/>
              </w:rPr>
            </w:pPr>
            <w:r>
              <w:rPr>
                <w:lang w:bidi="ar-JO"/>
              </w:rPr>
              <w:t xml:space="preserve">Some dealers also </w:t>
            </w:r>
            <w:r w:rsidR="00F41D03">
              <w:rPr>
                <w:lang w:bidi="ar-JO"/>
              </w:rPr>
              <w:t>do</w:t>
            </w:r>
            <w:r>
              <w:rPr>
                <w:lang w:bidi="ar-JO"/>
              </w:rPr>
              <w:t xml:space="preserve"> not know how to price the part, due the ambiguity of the pricing criteria, you always hear them complaining about how they are forced to sell a part with less than it’s cost just to turnover the money and have some liquidity to import new parts.</w:t>
            </w:r>
          </w:p>
          <w:p w14:paraId="02BDA362" w14:textId="40319030" w:rsidR="00F41D03" w:rsidRDefault="00F41D03" w:rsidP="00F41D03">
            <w:pPr>
              <w:pStyle w:val="Content"/>
              <w:rPr>
                <w:lang w:bidi="ar-JO"/>
              </w:rPr>
            </w:pPr>
          </w:p>
          <w:p w14:paraId="48755403" w14:textId="5824C803" w:rsidR="00F41D03" w:rsidRDefault="00F41D03" w:rsidP="00F41D03">
            <w:pPr>
              <w:pStyle w:val="Content"/>
              <w:rPr>
                <w:lang w:bidi="ar-JO"/>
              </w:rPr>
            </w:pPr>
          </w:p>
          <w:p w14:paraId="1619FB87" w14:textId="7DD314C0" w:rsidR="00F41D03" w:rsidRDefault="00F41D03" w:rsidP="00F41D03">
            <w:pPr>
              <w:pStyle w:val="Content"/>
              <w:rPr>
                <w:lang w:bidi="ar-JO"/>
              </w:rPr>
            </w:pPr>
          </w:p>
          <w:p w14:paraId="25CFF81F" w14:textId="366E862B" w:rsidR="00F41D03" w:rsidRDefault="00F41D03" w:rsidP="00F41D03">
            <w:pPr>
              <w:pStyle w:val="Content"/>
              <w:rPr>
                <w:lang w:bidi="ar-JO"/>
              </w:rPr>
            </w:pPr>
          </w:p>
          <w:p w14:paraId="491DEF58" w14:textId="1C73E700" w:rsidR="00F41D03" w:rsidRDefault="00F41D03" w:rsidP="00F41D03">
            <w:pPr>
              <w:pStyle w:val="Content"/>
              <w:rPr>
                <w:lang w:bidi="ar-JO"/>
              </w:rPr>
            </w:pPr>
          </w:p>
          <w:p w14:paraId="2571B149" w14:textId="15AAFF89" w:rsidR="00F41D03" w:rsidRDefault="00F41D03" w:rsidP="00F41D03">
            <w:pPr>
              <w:pStyle w:val="Content"/>
              <w:rPr>
                <w:lang w:bidi="ar-JO"/>
              </w:rPr>
            </w:pPr>
          </w:p>
          <w:p w14:paraId="5C19DF38" w14:textId="679546E0" w:rsidR="00F41D03" w:rsidRDefault="00F41D03" w:rsidP="00F41D03">
            <w:pPr>
              <w:pStyle w:val="Content"/>
              <w:rPr>
                <w:lang w:bidi="ar-JO"/>
              </w:rPr>
            </w:pPr>
          </w:p>
          <w:p w14:paraId="64CCEFEA" w14:textId="251CDD78" w:rsidR="00F41D03" w:rsidRDefault="00F41D03" w:rsidP="00F41D03">
            <w:pPr>
              <w:pStyle w:val="Content"/>
              <w:rPr>
                <w:lang w:bidi="ar-JO"/>
              </w:rPr>
            </w:pPr>
          </w:p>
          <w:p w14:paraId="5F6908ED" w14:textId="05A0F170" w:rsidR="00F41D03" w:rsidRDefault="00F41D03" w:rsidP="00F41D03">
            <w:pPr>
              <w:pStyle w:val="Heading1"/>
              <w:rPr>
                <w:lang w:bidi="ar-JO"/>
              </w:rPr>
            </w:pPr>
            <w:r>
              <w:rPr>
                <w:lang w:bidi="ar-JO"/>
              </w:rPr>
              <w:lastRenderedPageBreak/>
              <w:t>Significance of the website</w:t>
            </w:r>
          </w:p>
          <w:p w14:paraId="6A2C74F1" w14:textId="4344B759" w:rsidR="00F41D03" w:rsidRDefault="00F41D03" w:rsidP="00F41D03">
            <w:pPr>
              <w:pStyle w:val="Heading2"/>
              <w:rPr>
                <w:lang w:bidi="ar-JO"/>
              </w:rPr>
            </w:pPr>
          </w:p>
          <w:p w14:paraId="3E3AA21B" w14:textId="3DCE2ABE" w:rsidR="00F41D03" w:rsidRDefault="00F41D03" w:rsidP="00F41D03">
            <w:pPr>
              <w:pStyle w:val="Content"/>
              <w:rPr>
                <w:lang w:bidi="ar-JO"/>
              </w:rPr>
            </w:pPr>
            <w:r>
              <w:rPr>
                <w:lang w:bidi="ar-JO"/>
              </w:rPr>
              <w:t xml:space="preserve">When the prices are reachable for the public at one place, the concept of competition will arise, and everyone will try to list the best price or to make real offers and discounts to attract customers, </w:t>
            </w:r>
            <w:r w:rsidR="008C5859">
              <w:rPr>
                <w:lang w:bidi="ar-JO"/>
              </w:rPr>
              <w:t xml:space="preserve">in addition, searching for a certain part will be as easy as searching a topic on google, the market is in our pockets, no need to take a day or two off just to search for a part, no fear of buying a new car just because the market lacks of it’s parts, no need to listen to unexperienced individuals opinions about the parts prices of a certain car when deciding which cat to buy, you can just pick your phone up and compare </w:t>
            </w:r>
            <w:r w:rsidR="009355C5">
              <w:rPr>
                <w:lang w:bidi="ar-JO"/>
              </w:rPr>
              <w:t>-</w:t>
            </w:r>
            <w:r w:rsidR="008C5859">
              <w:rPr>
                <w:lang w:bidi="ar-JO"/>
              </w:rPr>
              <w:t>for example</w:t>
            </w:r>
            <w:r w:rsidR="009355C5">
              <w:rPr>
                <w:lang w:bidi="ar-JO"/>
              </w:rPr>
              <w:t>-</w:t>
            </w:r>
            <w:r w:rsidR="008C5859">
              <w:rPr>
                <w:lang w:bidi="ar-JO"/>
              </w:rPr>
              <w:t xml:space="preserve"> the spark plugs price for a Toyota Yaris with a Ford </w:t>
            </w:r>
            <w:r w:rsidR="009355C5">
              <w:rPr>
                <w:lang w:bidi="ar-JO"/>
              </w:rPr>
              <w:t>F</w:t>
            </w:r>
            <w:r w:rsidR="008C5859">
              <w:rPr>
                <w:lang w:bidi="ar-JO"/>
              </w:rPr>
              <w:t>ocus just with one click!</w:t>
            </w:r>
          </w:p>
          <w:p w14:paraId="6B4A92C4" w14:textId="26ED5A6C" w:rsidR="008C5859" w:rsidRDefault="008C5859" w:rsidP="00F41D03">
            <w:pPr>
              <w:pStyle w:val="Content"/>
              <w:rPr>
                <w:lang w:bidi="ar-JO"/>
              </w:rPr>
            </w:pPr>
          </w:p>
          <w:p w14:paraId="7AB2A664" w14:textId="49C72CFC" w:rsidR="008C5859" w:rsidRDefault="009355C5" w:rsidP="00F41D03">
            <w:pPr>
              <w:pStyle w:val="Content"/>
              <w:rPr>
                <w:lang w:bidi="ar-JO"/>
              </w:rPr>
            </w:pPr>
            <w:r>
              <w:rPr>
                <w:lang w:bidi="ar-JO"/>
              </w:rPr>
              <w:t>If the</w:t>
            </w:r>
            <w:r w:rsidR="008C5859">
              <w:rPr>
                <w:lang w:bidi="ar-JO"/>
              </w:rPr>
              <w:t xml:space="preserve"> part you bought has issues with it, you can know review and make complains about this purchase, therefor experienced judges will evaluate the part and decide whether </w:t>
            </w:r>
            <w:r>
              <w:rPr>
                <w:lang w:bidi="ar-JO"/>
              </w:rPr>
              <w:t>the</w:t>
            </w:r>
            <w:r w:rsidR="008C5859">
              <w:rPr>
                <w:lang w:bidi="ar-JO"/>
              </w:rPr>
              <w:t xml:space="preserve"> part should be returned or not, </w:t>
            </w:r>
            <w:r>
              <w:rPr>
                <w:lang w:bidi="ar-JO"/>
              </w:rPr>
              <w:t>this will eliminate the problem of deciding whether the maintenance shop has deteriorated the part or it already has issues with it.</w:t>
            </w:r>
          </w:p>
          <w:p w14:paraId="3C5B9664" w14:textId="20A556A4" w:rsidR="009355C5" w:rsidRDefault="009355C5" w:rsidP="00F41D03">
            <w:pPr>
              <w:pStyle w:val="Content"/>
              <w:rPr>
                <w:lang w:bidi="ar-JO"/>
              </w:rPr>
            </w:pPr>
          </w:p>
          <w:p w14:paraId="01F9A307" w14:textId="2C4DDFE5" w:rsidR="009355C5" w:rsidRDefault="009355C5" w:rsidP="00F41D03">
            <w:pPr>
              <w:pStyle w:val="Content"/>
              <w:rPr>
                <w:lang w:bidi="ar-JO"/>
              </w:rPr>
            </w:pPr>
            <w:r>
              <w:rPr>
                <w:lang w:bidi="ar-JO"/>
              </w:rPr>
              <w:t xml:space="preserve">Adding to all of the above, </w:t>
            </w:r>
            <w:r w:rsidR="00A93B52">
              <w:rPr>
                <w:lang w:bidi="ar-JO"/>
              </w:rPr>
              <w:t xml:space="preserve">selling parts now is not related to dealers only, individuals can also advertise a part that they don’t need as well, complying to all of the regulations and the control mechanisms the website offers, so it can be examined by the experts before it is handled to the buyer, so </w:t>
            </w:r>
            <w:r w:rsidR="0086575E">
              <w:rPr>
                <w:lang w:bidi="ar-JO"/>
              </w:rPr>
              <w:t xml:space="preserve">the market cannot be </w:t>
            </w:r>
            <w:r w:rsidR="0086575E" w:rsidRPr="0086575E">
              <w:rPr>
                <w:lang w:bidi="ar-JO"/>
              </w:rPr>
              <w:t>monopolized</w:t>
            </w:r>
            <w:r w:rsidR="0086575E">
              <w:rPr>
                <w:lang w:bidi="ar-JO"/>
              </w:rPr>
              <w:t xml:space="preserve"> by large merchants.</w:t>
            </w:r>
          </w:p>
          <w:p w14:paraId="42930FFC" w14:textId="1ED90E71" w:rsidR="008E65EB" w:rsidRDefault="008E65EB" w:rsidP="00F41D03">
            <w:pPr>
              <w:pStyle w:val="Content"/>
              <w:rPr>
                <w:lang w:bidi="ar-JO"/>
              </w:rPr>
            </w:pPr>
          </w:p>
          <w:p w14:paraId="080BBB01" w14:textId="05DCC40A" w:rsidR="008E65EB" w:rsidRDefault="008E65EB" w:rsidP="00F41D03">
            <w:pPr>
              <w:pStyle w:val="Content"/>
              <w:rPr>
                <w:lang w:bidi="ar-JO"/>
              </w:rPr>
            </w:pPr>
          </w:p>
          <w:p w14:paraId="0159658A" w14:textId="5D99118F" w:rsidR="00B55884" w:rsidRDefault="00B55884" w:rsidP="00F41D03">
            <w:pPr>
              <w:pStyle w:val="Content"/>
              <w:rPr>
                <w:lang w:bidi="ar-JO"/>
              </w:rPr>
            </w:pPr>
          </w:p>
          <w:p w14:paraId="54437E28" w14:textId="3C4B965A" w:rsidR="00B55884" w:rsidRDefault="00B55884" w:rsidP="00F41D03">
            <w:pPr>
              <w:pStyle w:val="Content"/>
              <w:rPr>
                <w:lang w:bidi="ar-JO"/>
              </w:rPr>
            </w:pPr>
          </w:p>
          <w:p w14:paraId="3AD3E206" w14:textId="6D92C629" w:rsidR="00B55884" w:rsidRDefault="00B55884" w:rsidP="00F41D03">
            <w:pPr>
              <w:pStyle w:val="Content"/>
              <w:rPr>
                <w:lang w:bidi="ar-JO"/>
              </w:rPr>
            </w:pPr>
          </w:p>
          <w:p w14:paraId="32C905C3" w14:textId="64EECED9" w:rsidR="00B55884" w:rsidRDefault="00B55884" w:rsidP="00F41D03">
            <w:pPr>
              <w:pStyle w:val="Content"/>
              <w:rPr>
                <w:lang w:bidi="ar-JO"/>
              </w:rPr>
            </w:pPr>
          </w:p>
          <w:p w14:paraId="38823FD6" w14:textId="77D7C8E2" w:rsidR="00B55884" w:rsidRDefault="00B55884" w:rsidP="00F41D03">
            <w:pPr>
              <w:pStyle w:val="Content"/>
              <w:rPr>
                <w:lang w:bidi="ar-JO"/>
              </w:rPr>
            </w:pPr>
          </w:p>
          <w:p w14:paraId="2C4285A2" w14:textId="0F0D5153" w:rsidR="00B55884" w:rsidRDefault="00B55884" w:rsidP="00F41D03">
            <w:pPr>
              <w:pStyle w:val="Content"/>
              <w:rPr>
                <w:lang w:bidi="ar-JO"/>
              </w:rPr>
            </w:pPr>
          </w:p>
          <w:p w14:paraId="0CF59CD8" w14:textId="458ECD14" w:rsidR="00B55884" w:rsidRDefault="00B55884" w:rsidP="00F41D03">
            <w:pPr>
              <w:pStyle w:val="Content"/>
              <w:rPr>
                <w:lang w:bidi="ar-JO"/>
              </w:rPr>
            </w:pPr>
          </w:p>
          <w:p w14:paraId="125E6477" w14:textId="4A40E7CC" w:rsidR="00B55884" w:rsidRDefault="00B55884" w:rsidP="00F41D03">
            <w:pPr>
              <w:pStyle w:val="Content"/>
              <w:rPr>
                <w:lang w:bidi="ar-JO"/>
              </w:rPr>
            </w:pPr>
          </w:p>
          <w:p w14:paraId="432C5125" w14:textId="5DE29C08" w:rsidR="00B55884" w:rsidRDefault="00B55884" w:rsidP="00B55884">
            <w:pPr>
              <w:pStyle w:val="Heading1"/>
              <w:rPr>
                <w:lang w:bidi="ar-JO"/>
              </w:rPr>
            </w:pPr>
            <w:r>
              <w:rPr>
                <w:lang w:bidi="ar-JO"/>
              </w:rPr>
              <w:lastRenderedPageBreak/>
              <w:t>Project Objectives</w:t>
            </w:r>
          </w:p>
          <w:p w14:paraId="5988BFF0" w14:textId="40E4215C" w:rsidR="00B55884" w:rsidRDefault="00B55884" w:rsidP="00A25D0E">
            <w:pPr>
              <w:pStyle w:val="Content"/>
              <w:rPr>
                <w:lang w:bidi="ar-JO"/>
              </w:rPr>
            </w:pPr>
          </w:p>
          <w:p w14:paraId="0AE0A941" w14:textId="4397573C" w:rsidR="00A25D0E" w:rsidRDefault="00A25D0E" w:rsidP="00A25D0E">
            <w:pPr>
              <w:pStyle w:val="Content"/>
              <w:numPr>
                <w:ilvl w:val="0"/>
                <w:numId w:val="4"/>
              </w:numPr>
              <w:rPr>
                <w:lang w:bidi="ar-JO"/>
              </w:rPr>
            </w:pPr>
            <w:r>
              <w:rPr>
                <w:lang w:bidi="ar-JO"/>
              </w:rPr>
              <w:t>To allow individuals to advertise their new and used car parts for free.</w:t>
            </w:r>
          </w:p>
          <w:p w14:paraId="1FFA7C4E" w14:textId="5C39EE9D" w:rsidR="00A25D0E" w:rsidRDefault="00A25D0E" w:rsidP="00A25D0E">
            <w:pPr>
              <w:pStyle w:val="Content"/>
              <w:numPr>
                <w:ilvl w:val="0"/>
                <w:numId w:val="4"/>
              </w:numPr>
              <w:rPr>
                <w:lang w:bidi="ar-JO"/>
              </w:rPr>
            </w:pPr>
            <w:r>
              <w:rPr>
                <w:lang w:bidi="ar-JO"/>
              </w:rPr>
              <w:t>To allow dealers to advertise their new and used car parts for free.</w:t>
            </w:r>
          </w:p>
          <w:p w14:paraId="3583E317" w14:textId="25EDA5FD" w:rsidR="00A25D0E" w:rsidRDefault="00A25D0E" w:rsidP="00A25D0E">
            <w:pPr>
              <w:pStyle w:val="Content"/>
              <w:numPr>
                <w:ilvl w:val="0"/>
                <w:numId w:val="4"/>
              </w:numPr>
              <w:rPr>
                <w:lang w:bidi="ar-JO"/>
              </w:rPr>
            </w:pPr>
            <w:r>
              <w:rPr>
                <w:lang w:bidi="ar-JO"/>
              </w:rPr>
              <w:t>To list all of the parts prices publicly as a condition to publish the ad.</w:t>
            </w:r>
          </w:p>
          <w:p w14:paraId="2905A876" w14:textId="5E302A27" w:rsidR="00A25D0E" w:rsidRDefault="00A25D0E" w:rsidP="00A25D0E">
            <w:pPr>
              <w:pStyle w:val="Content"/>
              <w:numPr>
                <w:ilvl w:val="0"/>
                <w:numId w:val="4"/>
              </w:numPr>
              <w:rPr>
                <w:lang w:bidi="ar-JO"/>
              </w:rPr>
            </w:pPr>
            <w:r>
              <w:rPr>
                <w:lang w:bidi="ar-JO"/>
              </w:rPr>
              <w:t>To find the appropriate part for the customer with the corresponding price without the need to search in the industrial zone.</w:t>
            </w:r>
          </w:p>
          <w:p w14:paraId="78CDFF9E" w14:textId="2EC28398" w:rsidR="00A25D0E" w:rsidRDefault="00A25D0E" w:rsidP="00A25D0E">
            <w:pPr>
              <w:pStyle w:val="Content"/>
              <w:numPr>
                <w:ilvl w:val="0"/>
                <w:numId w:val="4"/>
              </w:numPr>
              <w:rPr>
                <w:lang w:bidi="ar-JO"/>
              </w:rPr>
            </w:pPr>
            <w:r>
              <w:rPr>
                <w:lang w:bidi="ar-JO"/>
              </w:rPr>
              <w:t>To be able to deliver the part from the buyer to the seller so the whole process doesn’t require either the buyer or the seller to physically travel.</w:t>
            </w:r>
          </w:p>
          <w:p w14:paraId="773F2BEB" w14:textId="675DB909" w:rsidR="00A25D0E" w:rsidRDefault="00A25D0E" w:rsidP="00A25D0E">
            <w:pPr>
              <w:pStyle w:val="Content"/>
              <w:numPr>
                <w:ilvl w:val="0"/>
                <w:numId w:val="4"/>
              </w:numPr>
              <w:rPr>
                <w:lang w:bidi="ar-JO"/>
              </w:rPr>
            </w:pPr>
            <w:r>
              <w:rPr>
                <w:lang w:bidi="ar-JO"/>
              </w:rPr>
              <w:t>To be able to make a complain and to get a deteriorated part back.</w:t>
            </w:r>
          </w:p>
          <w:p w14:paraId="1190738A" w14:textId="3547D0CC" w:rsidR="00A25D0E" w:rsidRDefault="00A25D0E" w:rsidP="00A25D0E">
            <w:pPr>
              <w:pStyle w:val="Content"/>
              <w:numPr>
                <w:ilvl w:val="0"/>
                <w:numId w:val="4"/>
              </w:numPr>
              <w:rPr>
                <w:lang w:bidi="ar-JO"/>
              </w:rPr>
            </w:pPr>
            <w:r>
              <w:rPr>
                <w:lang w:bidi="ar-JO"/>
              </w:rPr>
              <w:t>To allow users to rate a certain dealer or individual so other users can distinguish between good and bad ones.</w:t>
            </w:r>
          </w:p>
          <w:p w14:paraId="6341A85F" w14:textId="6BCE2A2A" w:rsidR="00E6034E" w:rsidRDefault="00A25D0E" w:rsidP="00E6034E">
            <w:pPr>
              <w:pStyle w:val="Content"/>
              <w:numPr>
                <w:ilvl w:val="0"/>
                <w:numId w:val="4"/>
              </w:numPr>
              <w:rPr>
                <w:lang w:bidi="ar-JO"/>
              </w:rPr>
            </w:pPr>
            <w:r>
              <w:rPr>
                <w:lang w:bidi="ar-JO"/>
              </w:rPr>
              <w:t xml:space="preserve">To </w:t>
            </w:r>
            <w:r w:rsidR="00E6034E">
              <w:rPr>
                <w:lang w:bidi="ar-JO"/>
              </w:rPr>
              <w:t>allow users to share experience with any fault of any vehicle.</w:t>
            </w:r>
          </w:p>
          <w:p w14:paraId="5F3472C9" w14:textId="22E3317A" w:rsidR="00E6034E" w:rsidRDefault="00E6034E" w:rsidP="00E6034E">
            <w:pPr>
              <w:pStyle w:val="Content"/>
              <w:numPr>
                <w:ilvl w:val="0"/>
                <w:numId w:val="4"/>
              </w:numPr>
              <w:rPr>
                <w:lang w:bidi="ar-JO"/>
              </w:rPr>
            </w:pPr>
            <w:r>
              <w:rPr>
                <w:lang w:bidi="ar-JO"/>
              </w:rPr>
              <w:t>The ability to make our team examinate the part before delivering it to the buyer with extra fees.</w:t>
            </w:r>
          </w:p>
          <w:p w14:paraId="00EDDD41" w14:textId="404DC87A" w:rsidR="00E6034E" w:rsidRDefault="00E6034E" w:rsidP="00E6034E">
            <w:pPr>
              <w:pStyle w:val="Content"/>
              <w:rPr>
                <w:lang w:bidi="ar-JO"/>
              </w:rPr>
            </w:pPr>
          </w:p>
          <w:p w14:paraId="0310BD34" w14:textId="568DDBD4" w:rsidR="00E6034E" w:rsidRDefault="00E6034E" w:rsidP="00E6034E">
            <w:pPr>
              <w:pStyle w:val="Title"/>
            </w:pPr>
            <w:r>
              <w:t>Project Technology</w:t>
            </w:r>
          </w:p>
          <w:p w14:paraId="2D359094" w14:textId="44CF8F21" w:rsidR="00E6034E" w:rsidRDefault="00E6034E" w:rsidP="00E6034E">
            <w:pPr>
              <w:pStyle w:val="Content"/>
              <w:rPr>
                <w:lang w:bidi="ar-JO"/>
              </w:rPr>
            </w:pPr>
          </w:p>
          <w:p w14:paraId="69B2B77B" w14:textId="3589D0CF" w:rsidR="00E6034E" w:rsidRDefault="00E6034E" w:rsidP="00E6034E">
            <w:pPr>
              <w:pStyle w:val="Heading2"/>
              <w:numPr>
                <w:ilvl w:val="0"/>
                <w:numId w:val="6"/>
              </w:numPr>
              <w:rPr>
                <w:lang w:bidi="ar-JO"/>
              </w:rPr>
            </w:pPr>
            <w:r>
              <w:rPr>
                <w:lang w:bidi="ar-JO"/>
              </w:rPr>
              <w:t>Front-end:</w:t>
            </w:r>
          </w:p>
          <w:p w14:paraId="031C5B1D" w14:textId="635C009D" w:rsidR="00E6034E" w:rsidRDefault="00533CAF" w:rsidP="00533CAF">
            <w:pPr>
              <w:pStyle w:val="Content"/>
              <w:numPr>
                <w:ilvl w:val="0"/>
                <w:numId w:val="9"/>
              </w:numPr>
              <w:rPr>
                <w:lang w:bidi="ar-JO"/>
              </w:rPr>
            </w:pPr>
            <w:r>
              <w:rPr>
                <w:lang w:bidi="ar-JO"/>
              </w:rPr>
              <w:t>JavaScript XML(JSX):</w:t>
            </w:r>
            <w:r w:rsidR="00764F1E">
              <w:rPr>
                <w:lang w:bidi="ar-JO"/>
              </w:rPr>
              <w:t xml:space="preserve">  A</w:t>
            </w:r>
            <w:r>
              <w:rPr>
                <w:lang w:bidi="ar-JO"/>
              </w:rPr>
              <w:t>n extension for JavaScript that gives the ability to inject HTML code into JavaScript syntax, used commonly in React applications.</w:t>
            </w:r>
          </w:p>
          <w:p w14:paraId="4110E7AE" w14:textId="6EDB14ED" w:rsidR="00533CAF" w:rsidRDefault="00533CAF" w:rsidP="00533CAF">
            <w:pPr>
              <w:pStyle w:val="Content"/>
              <w:numPr>
                <w:ilvl w:val="0"/>
                <w:numId w:val="9"/>
              </w:numPr>
              <w:rPr>
                <w:lang w:bidi="ar-JO"/>
              </w:rPr>
            </w:pPr>
            <w:r>
              <w:rPr>
                <w:lang w:bidi="ar-JO"/>
              </w:rPr>
              <w:t xml:space="preserve">React: </w:t>
            </w:r>
            <w:r w:rsidR="00764F1E">
              <w:rPr>
                <w:lang w:bidi="ar-JO"/>
              </w:rPr>
              <w:t xml:space="preserve"> </w:t>
            </w:r>
            <w:r>
              <w:rPr>
                <w:lang w:bidi="ar-JO"/>
              </w:rPr>
              <w:t xml:space="preserve">React is a JavaScript library that adopt the concept of dividing the page into small pieces called component, each component is driven by </w:t>
            </w:r>
            <w:r w:rsidR="00C46EB7">
              <w:rPr>
                <w:lang w:bidi="ar-JO"/>
              </w:rPr>
              <w:t>its</w:t>
            </w:r>
            <w:r>
              <w:rPr>
                <w:lang w:bidi="ar-JO"/>
              </w:rPr>
              <w:t xml:space="preserve"> local state and passed in props from other components.</w:t>
            </w:r>
          </w:p>
          <w:p w14:paraId="30EA3E5D" w14:textId="7E2D519E" w:rsidR="00533CAF" w:rsidRDefault="00533CAF" w:rsidP="00533CAF">
            <w:pPr>
              <w:pStyle w:val="Content"/>
              <w:numPr>
                <w:ilvl w:val="0"/>
                <w:numId w:val="9"/>
              </w:numPr>
              <w:rPr>
                <w:lang w:bidi="ar-JO"/>
              </w:rPr>
            </w:pPr>
            <w:r>
              <w:rPr>
                <w:lang w:bidi="ar-JO"/>
              </w:rPr>
              <w:t xml:space="preserve">Redux: </w:t>
            </w:r>
            <w:r w:rsidR="00764F1E">
              <w:rPr>
                <w:lang w:bidi="ar-JO"/>
              </w:rPr>
              <w:t xml:space="preserve"> A</w:t>
            </w:r>
            <w:r>
              <w:rPr>
                <w:lang w:bidi="ar-JO"/>
              </w:rPr>
              <w:t xml:space="preserve"> state management tool that store apps stat</w:t>
            </w:r>
            <w:r w:rsidR="00B41445">
              <w:rPr>
                <w:lang w:bidi="ar-JO"/>
              </w:rPr>
              <w:t>e</w:t>
            </w:r>
            <w:r>
              <w:rPr>
                <w:lang w:bidi="ar-JO"/>
              </w:rPr>
              <w:t xml:space="preserve">s in a store and makes it accessible to all of the </w:t>
            </w:r>
            <w:r w:rsidR="00C46EB7">
              <w:rPr>
                <w:lang w:bidi="ar-JO"/>
              </w:rPr>
              <w:t>app’s components to update it, it also</w:t>
            </w:r>
            <w:r>
              <w:rPr>
                <w:lang w:bidi="ar-JO"/>
              </w:rPr>
              <w:t xml:space="preserve"> </w:t>
            </w:r>
            <w:r w:rsidR="00B41445">
              <w:rPr>
                <w:lang w:bidi="ar-JO"/>
              </w:rPr>
              <w:t xml:space="preserve">distinguishes between the mutable and immutable states for more security. </w:t>
            </w:r>
          </w:p>
          <w:p w14:paraId="07F44814" w14:textId="417DE60E" w:rsidR="00B41445" w:rsidRDefault="00B41445" w:rsidP="00B41445">
            <w:pPr>
              <w:pStyle w:val="Content"/>
              <w:ind w:left="720"/>
              <w:rPr>
                <w:lang w:bidi="ar-JO"/>
              </w:rPr>
            </w:pPr>
          </w:p>
          <w:p w14:paraId="15EF892C" w14:textId="005EBC2D" w:rsidR="00B41445" w:rsidRDefault="00B41445" w:rsidP="00B41445">
            <w:pPr>
              <w:pStyle w:val="Content"/>
              <w:numPr>
                <w:ilvl w:val="0"/>
                <w:numId w:val="6"/>
              </w:numPr>
              <w:rPr>
                <w:lang w:bidi="ar-JO"/>
              </w:rPr>
            </w:pPr>
            <w:r>
              <w:rPr>
                <w:lang w:bidi="ar-JO"/>
              </w:rPr>
              <w:t>Back-end:</w:t>
            </w:r>
          </w:p>
          <w:p w14:paraId="4D65ABEA" w14:textId="5081183C" w:rsidR="00B41445" w:rsidRDefault="00B41445" w:rsidP="00B41445">
            <w:pPr>
              <w:pStyle w:val="Content"/>
              <w:ind w:left="1080"/>
              <w:rPr>
                <w:lang w:bidi="ar-JO"/>
              </w:rPr>
            </w:pPr>
          </w:p>
          <w:p w14:paraId="038B9110" w14:textId="2CF2AF3C" w:rsidR="00B41445" w:rsidRPr="00E6034E" w:rsidRDefault="00B41445" w:rsidP="00B41445">
            <w:pPr>
              <w:pStyle w:val="Content"/>
              <w:numPr>
                <w:ilvl w:val="0"/>
                <w:numId w:val="10"/>
              </w:numPr>
              <w:rPr>
                <w:rtl/>
                <w:lang w:bidi="ar-JO"/>
              </w:rPr>
            </w:pPr>
            <w:r>
              <w:rPr>
                <w:lang w:bidi="ar-JO"/>
              </w:rPr>
              <w:t>PHP or Python ????????</w:t>
            </w:r>
          </w:p>
          <w:p w14:paraId="58360DE7" w14:textId="2AD6BB4C" w:rsidR="009355C5" w:rsidRDefault="00B41445" w:rsidP="00B41445">
            <w:pPr>
              <w:pStyle w:val="Heading1"/>
            </w:pPr>
            <w:r>
              <w:lastRenderedPageBreak/>
              <w:t>Website Requirements</w:t>
            </w:r>
          </w:p>
          <w:p w14:paraId="18D111A2" w14:textId="279E3125" w:rsidR="00B41445" w:rsidRDefault="00B41445" w:rsidP="00B41445">
            <w:pPr>
              <w:rPr>
                <w:lang w:bidi="ar-JO"/>
              </w:rPr>
            </w:pPr>
          </w:p>
          <w:p w14:paraId="7AD0223E" w14:textId="0B49E4F3" w:rsidR="00B41445" w:rsidRDefault="00B41445" w:rsidP="00B41445">
            <w:pPr>
              <w:pStyle w:val="ListParagraph"/>
              <w:numPr>
                <w:ilvl w:val="0"/>
                <w:numId w:val="11"/>
              </w:numPr>
              <w:rPr>
                <w:lang w:bidi="ar-JO"/>
              </w:rPr>
            </w:pPr>
            <w:r>
              <w:rPr>
                <w:lang w:bidi="ar-JO"/>
              </w:rPr>
              <w:t>Website Scope</w:t>
            </w:r>
          </w:p>
          <w:p w14:paraId="2CE10709" w14:textId="4FD7A60E" w:rsidR="00B41445" w:rsidRDefault="00B41445" w:rsidP="00B41445">
            <w:pPr>
              <w:pStyle w:val="Content"/>
              <w:rPr>
                <w:lang w:bidi="ar-JO"/>
              </w:rPr>
            </w:pPr>
          </w:p>
          <w:p w14:paraId="1F0A535C" w14:textId="4AA4FE46" w:rsidR="00B41445" w:rsidRDefault="00B41445" w:rsidP="00B41445">
            <w:pPr>
              <w:pStyle w:val="Content"/>
              <w:rPr>
                <w:lang w:bidi="ar-JO"/>
              </w:rPr>
            </w:pPr>
            <w:r>
              <w:rPr>
                <w:lang w:bidi="ar-JO"/>
              </w:rPr>
              <w:t>The scope of the site should include but not limited to the followings:</w:t>
            </w:r>
          </w:p>
          <w:p w14:paraId="36BBA776" w14:textId="5E644F6A" w:rsidR="00B41445" w:rsidRDefault="00B41445" w:rsidP="00B41445">
            <w:pPr>
              <w:pStyle w:val="Content"/>
              <w:numPr>
                <w:ilvl w:val="0"/>
                <w:numId w:val="12"/>
              </w:numPr>
              <w:rPr>
                <w:lang w:bidi="ar-JO"/>
              </w:rPr>
            </w:pPr>
            <w:r>
              <w:rPr>
                <w:lang w:bidi="ar-JO"/>
              </w:rPr>
              <w:t>Users’ registration page.</w:t>
            </w:r>
          </w:p>
          <w:p w14:paraId="2BD96654" w14:textId="79ECBFE4" w:rsidR="00B41445" w:rsidRDefault="00B41445" w:rsidP="00B41445">
            <w:pPr>
              <w:pStyle w:val="Content"/>
              <w:numPr>
                <w:ilvl w:val="0"/>
                <w:numId w:val="12"/>
              </w:numPr>
              <w:rPr>
                <w:lang w:bidi="ar-JO"/>
              </w:rPr>
            </w:pPr>
            <w:r>
              <w:rPr>
                <w:lang w:bidi="ar-JO"/>
              </w:rPr>
              <w:t>Dealers’ registration page.</w:t>
            </w:r>
          </w:p>
          <w:p w14:paraId="589899D3" w14:textId="1F767423" w:rsidR="00B41445" w:rsidRDefault="00267850" w:rsidP="00B41445">
            <w:pPr>
              <w:pStyle w:val="Content"/>
              <w:numPr>
                <w:ilvl w:val="0"/>
                <w:numId w:val="12"/>
              </w:numPr>
              <w:rPr>
                <w:lang w:bidi="ar-JO"/>
              </w:rPr>
            </w:pPr>
            <w:r>
              <w:rPr>
                <w:lang w:bidi="ar-JO"/>
              </w:rPr>
              <w:t>Users’ and dealer’s login page.</w:t>
            </w:r>
          </w:p>
          <w:p w14:paraId="607E8894" w14:textId="5283376C" w:rsidR="00267850" w:rsidRDefault="00267850" w:rsidP="00B41445">
            <w:pPr>
              <w:pStyle w:val="Content"/>
              <w:numPr>
                <w:ilvl w:val="0"/>
                <w:numId w:val="12"/>
              </w:numPr>
              <w:rPr>
                <w:lang w:bidi="ar-JO"/>
              </w:rPr>
            </w:pPr>
            <w:r>
              <w:rPr>
                <w:lang w:bidi="ar-JO"/>
              </w:rPr>
              <w:t>Home page including the categories and the newly added item related to the customers’ preferences.</w:t>
            </w:r>
          </w:p>
          <w:p w14:paraId="0EF208F2" w14:textId="560AD87E" w:rsidR="00874CC7" w:rsidRDefault="00874CC7" w:rsidP="00B41445">
            <w:pPr>
              <w:pStyle w:val="Content"/>
              <w:numPr>
                <w:ilvl w:val="0"/>
                <w:numId w:val="12"/>
              </w:numPr>
              <w:rPr>
                <w:lang w:bidi="ar-JO"/>
              </w:rPr>
            </w:pPr>
            <w:r>
              <w:rPr>
                <w:lang w:bidi="ar-JO"/>
              </w:rPr>
              <w:t>All categories page that lists It all in alphabetic order, the categories will include and not limited to:</w:t>
            </w:r>
          </w:p>
          <w:p w14:paraId="56500DBD" w14:textId="2E3230F8" w:rsidR="00874CC7" w:rsidRDefault="00C84D10" w:rsidP="00874CC7">
            <w:pPr>
              <w:pStyle w:val="Content"/>
              <w:numPr>
                <w:ilvl w:val="0"/>
                <w:numId w:val="13"/>
              </w:numPr>
              <w:rPr>
                <w:lang w:bidi="ar-JO"/>
              </w:rPr>
            </w:pPr>
            <w:r>
              <w:rPr>
                <w:lang w:bidi="ar-JO"/>
              </w:rPr>
              <w:t>Manufacturer</w:t>
            </w:r>
            <w:r w:rsidR="00874CC7">
              <w:rPr>
                <w:lang w:bidi="ar-JO"/>
              </w:rPr>
              <w:t>.</w:t>
            </w:r>
          </w:p>
          <w:p w14:paraId="0049F7CF" w14:textId="4300EDAC" w:rsidR="00874CC7" w:rsidRDefault="00874CC7" w:rsidP="00874CC7">
            <w:pPr>
              <w:pStyle w:val="Content"/>
              <w:numPr>
                <w:ilvl w:val="0"/>
                <w:numId w:val="13"/>
              </w:numPr>
              <w:rPr>
                <w:lang w:bidi="ar-JO"/>
              </w:rPr>
            </w:pPr>
            <w:r>
              <w:rPr>
                <w:lang w:bidi="ar-JO"/>
              </w:rPr>
              <w:t>Car model.</w:t>
            </w:r>
          </w:p>
          <w:p w14:paraId="4FFB16C1" w14:textId="00809512" w:rsidR="00874CC7" w:rsidRDefault="00C84D10" w:rsidP="00874CC7">
            <w:pPr>
              <w:pStyle w:val="Content"/>
              <w:numPr>
                <w:ilvl w:val="0"/>
                <w:numId w:val="13"/>
              </w:numPr>
              <w:rPr>
                <w:lang w:bidi="ar-JO"/>
              </w:rPr>
            </w:pPr>
            <w:r>
              <w:rPr>
                <w:lang w:bidi="ar-JO"/>
              </w:rPr>
              <w:t>Year of production.</w:t>
            </w:r>
          </w:p>
          <w:p w14:paraId="5FE377A7" w14:textId="64895202" w:rsidR="00C84D10" w:rsidRDefault="00C84D10" w:rsidP="00874CC7">
            <w:pPr>
              <w:pStyle w:val="Content"/>
              <w:numPr>
                <w:ilvl w:val="0"/>
                <w:numId w:val="13"/>
              </w:numPr>
              <w:rPr>
                <w:lang w:bidi="ar-JO"/>
              </w:rPr>
            </w:pPr>
            <w:r>
              <w:rPr>
                <w:lang w:bidi="ar-JO"/>
              </w:rPr>
              <w:t>System (e.g. suspension, fuel, braking, engine, transmission…)</w:t>
            </w:r>
          </w:p>
          <w:p w14:paraId="00F09EA6" w14:textId="68DDD107" w:rsidR="00267850" w:rsidRDefault="00267850" w:rsidP="00B41445">
            <w:pPr>
              <w:pStyle w:val="Content"/>
              <w:numPr>
                <w:ilvl w:val="0"/>
                <w:numId w:val="12"/>
              </w:numPr>
              <w:rPr>
                <w:lang w:bidi="ar-JO"/>
              </w:rPr>
            </w:pPr>
            <w:r>
              <w:rPr>
                <w:lang w:bidi="ar-JO"/>
              </w:rPr>
              <w:t>Products cards page with a brief, price and review of the product.</w:t>
            </w:r>
          </w:p>
          <w:p w14:paraId="20A8F15B" w14:textId="33152533" w:rsidR="00267850" w:rsidRDefault="00267850" w:rsidP="00B41445">
            <w:pPr>
              <w:pStyle w:val="Content"/>
              <w:numPr>
                <w:ilvl w:val="0"/>
                <w:numId w:val="12"/>
              </w:numPr>
              <w:rPr>
                <w:lang w:bidi="ar-JO"/>
              </w:rPr>
            </w:pPr>
            <w:r>
              <w:rPr>
                <w:lang w:bidi="ar-JO"/>
              </w:rPr>
              <w:t>Products search bar which navigates to the search results page.</w:t>
            </w:r>
          </w:p>
          <w:p w14:paraId="4D40EF71" w14:textId="12D1117D" w:rsidR="00267850" w:rsidRDefault="00267850" w:rsidP="00B41445">
            <w:pPr>
              <w:pStyle w:val="Content"/>
              <w:numPr>
                <w:ilvl w:val="0"/>
                <w:numId w:val="12"/>
              </w:numPr>
              <w:rPr>
                <w:lang w:bidi="ar-JO"/>
              </w:rPr>
            </w:pPr>
            <w:r>
              <w:rPr>
                <w:lang w:bidi="ar-JO"/>
              </w:rPr>
              <w:t>Product details page with the price</w:t>
            </w:r>
            <w:r w:rsidR="00A72934">
              <w:rPr>
                <w:lang w:bidi="ar-JO"/>
              </w:rPr>
              <w:t>, product description, add to cart button and compatibility.</w:t>
            </w:r>
          </w:p>
          <w:p w14:paraId="17CD961A" w14:textId="7313B8FA" w:rsidR="00A72934" w:rsidRDefault="00A72934" w:rsidP="00B41445">
            <w:pPr>
              <w:pStyle w:val="Content"/>
              <w:numPr>
                <w:ilvl w:val="0"/>
                <w:numId w:val="12"/>
              </w:numPr>
              <w:rPr>
                <w:lang w:bidi="ar-JO"/>
              </w:rPr>
            </w:pPr>
            <w:r>
              <w:rPr>
                <w:lang w:bidi="ar-JO"/>
              </w:rPr>
              <w:t>Rating and reviews section in each of the product’s page and the user/dealer page.</w:t>
            </w:r>
          </w:p>
          <w:p w14:paraId="56AC3F96" w14:textId="031C0CE4" w:rsidR="00A72934" w:rsidRDefault="00C84D10" w:rsidP="00B41445">
            <w:pPr>
              <w:pStyle w:val="Content"/>
              <w:numPr>
                <w:ilvl w:val="0"/>
                <w:numId w:val="12"/>
              </w:numPr>
              <w:rPr>
                <w:lang w:bidi="ar-JO"/>
              </w:rPr>
            </w:pPr>
            <w:r>
              <w:rPr>
                <w:lang w:bidi="ar-JO"/>
              </w:rPr>
              <w:t xml:space="preserve"> </w:t>
            </w:r>
            <w:r w:rsidR="00A72934">
              <w:rPr>
                <w:lang w:bidi="ar-JO"/>
              </w:rPr>
              <w:t xml:space="preserve">Cart page </w:t>
            </w:r>
            <w:r w:rsidR="00874CC7">
              <w:rPr>
                <w:lang w:bidi="ar-JO"/>
              </w:rPr>
              <w:t>that displays the added items, its quantity and the total price of all of the items selected.</w:t>
            </w:r>
          </w:p>
          <w:p w14:paraId="3887F307" w14:textId="065CE8AA" w:rsidR="00874CC7" w:rsidRDefault="00874CC7" w:rsidP="00C84D10">
            <w:pPr>
              <w:pStyle w:val="Content"/>
              <w:numPr>
                <w:ilvl w:val="0"/>
                <w:numId w:val="12"/>
              </w:numPr>
              <w:rPr>
                <w:lang w:bidi="ar-JO"/>
              </w:rPr>
            </w:pPr>
            <w:r>
              <w:rPr>
                <w:lang w:bidi="ar-JO"/>
              </w:rPr>
              <w:t xml:space="preserve"> A checkout only for logged in users, with the ability to navigate to the login and register page If the user isn’t signed in, the payments method must include cash on delivery as a default option, in addition, credit cards are acceptable only for the items that to be checked by our experts.</w:t>
            </w:r>
          </w:p>
          <w:p w14:paraId="355681E6" w14:textId="52C21A9D" w:rsidR="00212066" w:rsidRDefault="00212066" w:rsidP="00212066">
            <w:pPr>
              <w:pStyle w:val="Content"/>
              <w:rPr>
                <w:lang w:bidi="ar-JO"/>
              </w:rPr>
            </w:pPr>
          </w:p>
          <w:p w14:paraId="7B83CC81" w14:textId="0A49580B" w:rsidR="00212066" w:rsidRDefault="00212066" w:rsidP="00212066">
            <w:pPr>
              <w:pStyle w:val="Content"/>
              <w:rPr>
                <w:lang w:bidi="ar-JO"/>
              </w:rPr>
            </w:pPr>
          </w:p>
          <w:p w14:paraId="3AC3561E" w14:textId="72CB989C" w:rsidR="00212066" w:rsidRDefault="00212066" w:rsidP="00212066">
            <w:pPr>
              <w:pStyle w:val="Content"/>
              <w:rPr>
                <w:lang w:bidi="ar-JO"/>
              </w:rPr>
            </w:pPr>
          </w:p>
          <w:p w14:paraId="07AA7F1A" w14:textId="77777777" w:rsidR="00212066" w:rsidRPr="00B41445" w:rsidRDefault="00212066" w:rsidP="00212066">
            <w:pPr>
              <w:pStyle w:val="Content"/>
              <w:rPr>
                <w:lang w:bidi="ar-JO"/>
              </w:rPr>
            </w:pPr>
          </w:p>
          <w:p w14:paraId="681AA61B" w14:textId="77777777" w:rsidR="009355C5" w:rsidRPr="00F41D03" w:rsidRDefault="009355C5" w:rsidP="00F41D03">
            <w:pPr>
              <w:pStyle w:val="Content"/>
              <w:rPr>
                <w:lang w:bidi="ar-JO"/>
              </w:rPr>
            </w:pPr>
          </w:p>
          <w:p w14:paraId="2FEF017D" w14:textId="1A25B4ED" w:rsidR="00F41D03" w:rsidRDefault="00C84D10" w:rsidP="00C84D10">
            <w:pPr>
              <w:pStyle w:val="Heading2"/>
              <w:numPr>
                <w:ilvl w:val="0"/>
                <w:numId w:val="11"/>
              </w:numPr>
              <w:rPr>
                <w:lang w:bidi="ar-JO"/>
              </w:rPr>
            </w:pPr>
            <w:r>
              <w:rPr>
                <w:lang w:bidi="ar-JO"/>
              </w:rPr>
              <w:lastRenderedPageBreak/>
              <w:t>Website Requirements</w:t>
            </w:r>
          </w:p>
          <w:p w14:paraId="339AA730" w14:textId="0E203A64" w:rsidR="00C84D10" w:rsidRDefault="00212066" w:rsidP="00C84D10">
            <w:pPr>
              <w:pStyle w:val="Content"/>
              <w:numPr>
                <w:ilvl w:val="0"/>
                <w:numId w:val="15"/>
              </w:numPr>
              <w:rPr>
                <w:lang w:bidi="ar-JO"/>
              </w:rPr>
            </w:pPr>
            <w:r>
              <w:rPr>
                <w:lang w:bidi="ar-JO"/>
              </w:rPr>
              <w:t>Stakeholders:</w:t>
            </w:r>
          </w:p>
          <w:p w14:paraId="423AC0E4" w14:textId="32DAC79C" w:rsidR="00212066" w:rsidRDefault="00212066" w:rsidP="00212066">
            <w:pPr>
              <w:pStyle w:val="Content"/>
              <w:numPr>
                <w:ilvl w:val="0"/>
                <w:numId w:val="16"/>
              </w:numPr>
              <w:rPr>
                <w:lang w:bidi="ar-JO"/>
              </w:rPr>
            </w:pPr>
            <w:r>
              <w:rPr>
                <w:lang w:bidi="ar-JO"/>
              </w:rPr>
              <w:t>Users.</w:t>
            </w:r>
          </w:p>
          <w:p w14:paraId="711ECFEE" w14:textId="2D4826D8" w:rsidR="00212066" w:rsidRDefault="00212066" w:rsidP="00212066">
            <w:pPr>
              <w:pStyle w:val="Content"/>
              <w:numPr>
                <w:ilvl w:val="0"/>
                <w:numId w:val="16"/>
              </w:numPr>
              <w:rPr>
                <w:lang w:bidi="ar-JO"/>
              </w:rPr>
            </w:pPr>
            <w:r>
              <w:rPr>
                <w:lang w:bidi="ar-JO"/>
              </w:rPr>
              <w:t>Dealers.</w:t>
            </w:r>
          </w:p>
          <w:p w14:paraId="3689F404" w14:textId="4406EBEF" w:rsidR="00212066" w:rsidRDefault="00212066" w:rsidP="00212066">
            <w:pPr>
              <w:pStyle w:val="Content"/>
              <w:numPr>
                <w:ilvl w:val="0"/>
                <w:numId w:val="16"/>
              </w:numPr>
              <w:rPr>
                <w:lang w:bidi="ar-JO"/>
              </w:rPr>
            </w:pPr>
            <w:r>
              <w:rPr>
                <w:lang w:bidi="ar-JO"/>
              </w:rPr>
              <w:t>Admins.</w:t>
            </w:r>
          </w:p>
          <w:p w14:paraId="40FBEFE5" w14:textId="6FDE322F" w:rsidR="00212066" w:rsidRDefault="00212066" w:rsidP="00212066">
            <w:pPr>
              <w:pStyle w:val="Content"/>
              <w:numPr>
                <w:ilvl w:val="0"/>
                <w:numId w:val="16"/>
              </w:numPr>
              <w:rPr>
                <w:lang w:bidi="ar-JO"/>
              </w:rPr>
            </w:pPr>
            <w:r>
              <w:rPr>
                <w:lang w:bidi="ar-JO"/>
              </w:rPr>
              <w:t>Experts.</w:t>
            </w:r>
          </w:p>
          <w:p w14:paraId="3A383846" w14:textId="1A19E87F" w:rsidR="00212066" w:rsidRDefault="00212066" w:rsidP="00212066">
            <w:pPr>
              <w:pStyle w:val="Content"/>
              <w:rPr>
                <w:lang w:bidi="ar-JO"/>
              </w:rPr>
            </w:pPr>
            <w:r>
              <w:rPr>
                <w:lang w:bidi="ar-JO"/>
              </w:rPr>
              <w:t xml:space="preserve">           </w:t>
            </w:r>
          </w:p>
          <w:p w14:paraId="6EF91957" w14:textId="4321F75A" w:rsidR="00212066" w:rsidRDefault="00212066" w:rsidP="00212066">
            <w:pPr>
              <w:pStyle w:val="Content"/>
              <w:numPr>
                <w:ilvl w:val="0"/>
                <w:numId w:val="15"/>
              </w:numPr>
              <w:rPr>
                <w:lang w:bidi="ar-JO"/>
              </w:rPr>
            </w:pPr>
            <w:r>
              <w:rPr>
                <w:lang w:bidi="ar-JO"/>
              </w:rPr>
              <w:t>Journeys:</w:t>
            </w:r>
          </w:p>
          <w:p w14:paraId="091B0480" w14:textId="30AF037C" w:rsidR="00212066" w:rsidRDefault="00212066" w:rsidP="00212066">
            <w:pPr>
              <w:pStyle w:val="Content"/>
              <w:numPr>
                <w:ilvl w:val="0"/>
                <w:numId w:val="17"/>
              </w:numPr>
              <w:rPr>
                <w:lang w:bidi="ar-JO"/>
              </w:rPr>
            </w:pPr>
            <w:r>
              <w:rPr>
                <w:lang w:bidi="ar-JO"/>
              </w:rPr>
              <w:t>User:</w:t>
            </w:r>
          </w:p>
          <w:p w14:paraId="45256A50" w14:textId="2FA7F7E7" w:rsidR="00212066" w:rsidRDefault="00212066" w:rsidP="00212066">
            <w:pPr>
              <w:pStyle w:val="Content"/>
              <w:numPr>
                <w:ilvl w:val="0"/>
                <w:numId w:val="18"/>
              </w:numPr>
              <w:rPr>
                <w:lang w:bidi="ar-JO"/>
              </w:rPr>
            </w:pPr>
            <w:r>
              <w:rPr>
                <w:lang w:bidi="ar-JO"/>
              </w:rPr>
              <w:t>The home page will be displayed first with a login and register buttons in the nav bar.</w:t>
            </w:r>
          </w:p>
          <w:p w14:paraId="59DE2DF6" w14:textId="4EE2CAFB" w:rsidR="00212066" w:rsidRDefault="00212066" w:rsidP="00212066">
            <w:pPr>
              <w:pStyle w:val="Content"/>
              <w:numPr>
                <w:ilvl w:val="0"/>
                <w:numId w:val="18"/>
              </w:numPr>
              <w:rPr>
                <w:lang w:bidi="ar-JO"/>
              </w:rPr>
            </w:pPr>
            <w:r>
              <w:rPr>
                <w:lang w:bidi="ar-JO"/>
              </w:rPr>
              <w:t>The user can discover all products and categories without creating account or even logging in.</w:t>
            </w:r>
          </w:p>
          <w:p w14:paraId="6D91CC48" w14:textId="5B319D5E" w:rsidR="00212066" w:rsidRDefault="00212066" w:rsidP="00212066">
            <w:pPr>
              <w:pStyle w:val="Content"/>
              <w:numPr>
                <w:ilvl w:val="0"/>
                <w:numId w:val="18"/>
              </w:numPr>
              <w:rPr>
                <w:lang w:bidi="ar-JO"/>
              </w:rPr>
            </w:pPr>
            <w:r>
              <w:rPr>
                <w:lang w:bidi="ar-JO"/>
              </w:rPr>
              <w:t xml:space="preserve">When the </w:t>
            </w:r>
            <w:r w:rsidR="00AE7BB5">
              <w:rPr>
                <w:lang w:bidi="ar-JO"/>
              </w:rPr>
              <w:t>signed-out</w:t>
            </w:r>
            <w:r>
              <w:rPr>
                <w:lang w:bidi="ar-JO"/>
              </w:rPr>
              <w:t xml:space="preserve"> user add an item to the cart, it will be added.</w:t>
            </w:r>
          </w:p>
          <w:p w14:paraId="7B2A6214" w14:textId="29625339" w:rsidR="00212066" w:rsidRDefault="00AE7BB5" w:rsidP="00212066">
            <w:pPr>
              <w:pStyle w:val="Content"/>
              <w:numPr>
                <w:ilvl w:val="0"/>
                <w:numId w:val="18"/>
              </w:numPr>
              <w:rPr>
                <w:lang w:bidi="ar-JO"/>
              </w:rPr>
            </w:pPr>
            <w:r>
              <w:rPr>
                <w:lang w:bidi="ar-JO"/>
              </w:rPr>
              <w:t>When the signed-out user tries to checkout, a message will pop telling the customer that he must be signed in in order to checkout, and a login and register buttons.</w:t>
            </w:r>
          </w:p>
          <w:p w14:paraId="64F5919F" w14:textId="71BBA6F7" w:rsidR="00AE7BB5" w:rsidRDefault="00AE7BB5" w:rsidP="00212066">
            <w:pPr>
              <w:pStyle w:val="Content"/>
              <w:numPr>
                <w:ilvl w:val="0"/>
                <w:numId w:val="18"/>
              </w:numPr>
              <w:rPr>
                <w:lang w:bidi="ar-JO"/>
              </w:rPr>
            </w:pPr>
            <w:r>
              <w:rPr>
                <w:lang w:bidi="ar-JO"/>
              </w:rPr>
              <w:t>The user can register without belling addresses or payment methods, simply by email and password, but the email must be confirmed.</w:t>
            </w:r>
          </w:p>
          <w:p w14:paraId="4701402D" w14:textId="5DAFB428" w:rsidR="00AE7BB5" w:rsidRDefault="00AE7BB5" w:rsidP="00212066">
            <w:pPr>
              <w:pStyle w:val="Content"/>
              <w:numPr>
                <w:ilvl w:val="0"/>
                <w:numId w:val="18"/>
              </w:numPr>
              <w:rPr>
                <w:lang w:bidi="ar-JO"/>
              </w:rPr>
            </w:pPr>
            <w:r>
              <w:rPr>
                <w:lang w:bidi="ar-JO"/>
              </w:rPr>
              <w:t>The checkout requires belling address, credit card info (only if the user chose to pay with e-cards) and the receipt details including the base cost and any additional fees (e.g., examination fees, delivery fees …</w:t>
            </w:r>
            <w:r w:rsidR="006931D8">
              <w:rPr>
                <w:lang w:bidi="ar-JO"/>
              </w:rPr>
              <w:t>etc.</w:t>
            </w:r>
            <w:r>
              <w:rPr>
                <w:lang w:bidi="ar-JO"/>
              </w:rPr>
              <w:t>).</w:t>
            </w:r>
          </w:p>
          <w:p w14:paraId="71B57032" w14:textId="77777777" w:rsidR="00212066" w:rsidRDefault="00212066" w:rsidP="00212066">
            <w:pPr>
              <w:pStyle w:val="Content"/>
              <w:ind w:left="1080"/>
              <w:rPr>
                <w:lang w:bidi="ar-JO"/>
              </w:rPr>
            </w:pPr>
          </w:p>
          <w:p w14:paraId="385E3EBA" w14:textId="77777777" w:rsidR="00C84D10" w:rsidRPr="00C84D10" w:rsidRDefault="00C84D10" w:rsidP="00C84D10">
            <w:pPr>
              <w:pStyle w:val="Content"/>
              <w:ind w:left="1080"/>
              <w:rPr>
                <w:lang w:bidi="ar-JO"/>
              </w:rPr>
            </w:pPr>
          </w:p>
          <w:p w14:paraId="00C4D6F3" w14:textId="3D488B80" w:rsidR="00C84D10" w:rsidRPr="00C84D10" w:rsidRDefault="00C84D10" w:rsidP="00212066">
            <w:pPr>
              <w:pStyle w:val="Content"/>
              <w:rPr>
                <w:lang w:bidi="ar-JO"/>
              </w:rPr>
            </w:pPr>
          </w:p>
          <w:p w14:paraId="2E6CEC3C" w14:textId="6A9ED21D" w:rsidR="00D964CF" w:rsidRDefault="00D964CF" w:rsidP="00DF027C">
            <w:pPr>
              <w:pStyle w:val="Content"/>
              <w:rPr>
                <w:lang w:bidi="ar-JO"/>
              </w:rPr>
            </w:pPr>
          </w:p>
          <w:p w14:paraId="69EF9EC4" w14:textId="77777777" w:rsidR="0011169B" w:rsidRDefault="0011169B" w:rsidP="00DF027C">
            <w:pPr>
              <w:pStyle w:val="Content"/>
              <w:rPr>
                <w:lang w:bidi="ar-JO"/>
              </w:rPr>
            </w:pPr>
          </w:p>
          <w:p w14:paraId="6963BE06" w14:textId="76DA43EE" w:rsidR="00701235" w:rsidRDefault="00D964CF" w:rsidP="00DF027C">
            <w:pPr>
              <w:pStyle w:val="Content"/>
              <w:rPr>
                <w:rFonts w:hint="cs"/>
                <w:rtl/>
                <w:lang w:bidi="ar-JO"/>
              </w:rPr>
            </w:pPr>
            <w:r>
              <w:rPr>
                <w:lang w:bidi="ar-JO"/>
              </w:rPr>
              <w:t xml:space="preserve">  </w:t>
            </w:r>
            <w:r w:rsidR="00701235">
              <w:rPr>
                <w:lang w:bidi="ar-JO"/>
              </w:rPr>
              <w:t xml:space="preserve"> </w:t>
            </w:r>
          </w:p>
        </w:tc>
      </w:tr>
      <w:tr w:rsidR="002A42D7" w14:paraId="56F81482" w14:textId="77777777" w:rsidTr="00DF027C">
        <w:trPr>
          <w:trHeight w:val="3546"/>
        </w:trPr>
        <w:tc>
          <w:tcPr>
            <w:tcW w:w="9999" w:type="dxa"/>
          </w:tcPr>
          <w:p w14:paraId="138E58F9" w14:textId="77777777" w:rsidR="002A42D7" w:rsidRDefault="002A42D7" w:rsidP="00545B64">
            <w:pPr>
              <w:pStyle w:val="Heading1"/>
            </w:pPr>
          </w:p>
        </w:tc>
      </w:tr>
    </w:tbl>
    <w:p w14:paraId="48AA5955" w14:textId="77777777" w:rsidR="0087605E" w:rsidRPr="00D70D02" w:rsidRDefault="0087605E" w:rsidP="00DF027C"/>
    <w:sectPr w:rsidR="0087605E" w:rsidRPr="00D70D02" w:rsidSect="00DF027C">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1861" w14:textId="77777777" w:rsidR="005A62A4" w:rsidRDefault="005A62A4">
      <w:r>
        <w:separator/>
      </w:r>
    </w:p>
    <w:p w14:paraId="26BBFF95" w14:textId="77777777" w:rsidR="005A62A4" w:rsidRDefault="005A62A4"/>
  </w:endnote>
  <w:endnote w:type="continuationSeparator" w:id="0">
    <w:p w14:paraId="207DC5B5" w14:textId="77777777" w:rsidR="005A62A4" w:rsidRDefault="005A62A4">
      <w:r>
        <w:continuationSeparator/>
      </w:r>
    </w:p>
    <w:p w14:paraId="14166894" w14:textId="77777777" w:rsidR="005A62A4" w:rsidRDefault="005A6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B3687E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6088D0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CAA4" w14:textId="77777777" w:rsidR="005A62A4" w:rsidRDefault="005A62A4">
      <w:r>
        <w:separator/>
      </w:r>
    </w:p>
    <w:p w14:paraId="036600A6" w14:textId="77777777" w:rsidR="005A62A4" w:rsidRDefault="005A62A4"/>
  </w:footnote>
  <w:footnote w:type="continuationSeparator" w:id="0">
    <w:p w14:paraId="0571290E" w14:textId="77777777" w:rsidR="005A62A4" w:rsidRDefault="005A62A4">
      <w:r>
        <w:continuationSeparator/>
      </w:r>
    </w:p>
    <w:p w14:paraId="6140B60E" w14:textId="77777777" w:rsidR="005A62A4" w:rsidRDefault="005A62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853"/>
    <w:multiLevelType w:val="hybridMultilevel"/>
    <w:tmpl w:val="A3DA6C60"/>
    <w:lvl w:ilvl="0" w:tplc="34E0D8E0">
      <w:start w:val="1"/>
      <w:numFmt w:val="low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E3627"/>
    <w:multiLevelType w:val="hybridMultilevel"/>
    <w:tmpl w:val="0900A05A"/>
    <w:lvl w:ilvl="0" w:tplc="614E6B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A0F6B"/>
    <w:multiLevelType w:val="hybridMultilevel"/>
    <w:tmpl w:val="6E9484EA"/>
    <w:lvl w:ilvl="0" w:tplc="8160CF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25142"/>
    <w:multiLevelType w:val="hybridMultilevel"/>
    <w:tmpl w:val="FDD8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E3115"/>
    <w:multiLevelType w:val="hybridMultilevel"/>
    <w:tmpl w:val="C53C18BC"/>
    <w:lvl w:ilvl="0" w:tplc="6E2291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7F7FB4"/>
    <w:multiLevelType w:val="hybridMultilevel"/>
    <w:tmpl w:val="65500BC4"/>
    <w:lvl w:ilvl="0" w:tplc="2DFCA286">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A93911"/>
    <w:multiLevelType w:val="hybridMultilevel"/>
    <w:tmpl w:val="7A4C16DA"/>
    <w:lvl w:ilvl="0" w:tplc="278C7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A96738"/>
    <w:multiLevelType w:val="hybridMultilevel"/>
    <w:tmpl w:val="9B06C022"/>
    <w:lvl w:ilvl="0" w:tplc="41BE9FC4">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27354CF7"/>
    <w:multiLevelType w:val="hybridMultilevel"/>
    <w:tmpl w:val="640C829C"/>
    <w:lvl w:ilvl="0" w:tplc="66B8FA28">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504FF"/>
    <w:multiLevelType w:val="hybridMultilevel"/>
    <w:tmpl w:val="2C1CAA3C"/>
    <w:lvl w:ilvl="0" w:tplc="E8967A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6590"/>
    <w:multiLevelType w:val="hybridMultilevel"/>
    <w:tmpl w:val="B60C5790"/>
    <w:lvl w:ilvl="0" w:tplc="B6381AB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E50B85"/>
    <w:multiLevelType w:val="hybridMultilevel"/>
    <w:tmpl w:val="BF523E82"/>
    <w:lvl w:ilvl="0" w:tplc="797C2BA4">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54C3F"/>
    <w:multiLevelType w:val="hybridMultilevel"/>
    <w:tmpl w:val="CAA6D9D6"/>
    <w:lvl w:ilvl="0" w:tplc="0D5E4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A6F13"/>
    <w:multiLevelType w:val="hybridMultilevel"/>
    <w:tmpl w:val="66C4CB86"/>
    <w:lvl w:ilvl="0" w:tplc="6F3E4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52F3C"/>
    <w:multiLevelType w:val="hybridMultilevel"/>
    <w:tmpl w:val="E0280762"/>
    <w:lvl w:ilvl="0" w:tplc="25DAA5F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004785"/>
    <w:multiLevelType w:val="hybridMultilevel"/>
    <w:tmpl w:val="5B30D322"/>
    <w:lvl w:ilvl="0" w:tplc="CAAA7A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50046"/>
    <w:multiLevelType w:val="hybridMultilevel"/>
    <w:tmpl w:val="E842B8C0"/>
    <w:lvl w:ilvl="0" w:tplc="E164486C">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775D4"/>
    <w:multiLevelType w:val="hybridMultilevel"/>
    <w:tmpl w:val="BA6A0578"/>
    <w:lvl w:ilvl="0" w:tplc="E9866D68">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12"/>
  </w:num>
  <w:num w:numId="2">
    <w:abstractNumId w:val="15"/>
  </w:num>
  <w:num w:numId="3">
    <w:abstractNumId w:val="9"/>
  </w:num>
  <w:num w:numId="4">
    <w:abstractNumId w:val="11"/>
  </w:num>
  <w:num w:numId="5">
    <w:abstractNumId w:val="16"/>
  </w:num>
  <w:num w:numId="6">
    <w:abstractNumId w:val="0"/>
  </w:num>
  <w:num w:numId="7">
    <w:abstractNumId w:val="8"/>
  </w:num>
  <w:num w:numId="8">
    <w:abstractNumId w:val="1"/>
  </w:num>
  <w:num w:numId="9">
    <w:abstractNumId w:val="14"/>
  </w:num>
  <w:num w:numId="10">
    <w:abstractNumId w:val="10"/>
  </w:num>
  <w:num w:numId="11">
    <w:abstractNumId w:val="13"/>
  </w:num>
  <w:num w:numId="12">
    <w:abstractNumId w:val="17"/>
  </w:num>
  <w:num w:numId="13">
    <w:abstractNumId w:val="7"/>
  </w:num>
  <w:num w:numId="14">
    <w:abstractNumId w:val="3"/>
  </w:num>
  <w:num w:numId="15">
    <w:abstractNumId w:val="6"/>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0479"/>
    <w:rsid w:val="0002482E"/>
    <w:rsid w:val="00050324"/>
    <w:rsid w:val="000766C8"/>
    <w:rsid w:val="000A0150"/>
    <w:rsid w:val="000E63C9"/>
    <w:rsid w:val="000F379E"/>
    <w:rsid w:val="0011169B"/>
    <w:rsid w:val="00130E9D"/>
    <w:rsid w:val="00150A6D"/>
    <w:rsid w:val="00185B35"/>
    <w:rsid w:val="001F2BC8"/>
    <w:rsid w:val="001F5F6B"/>
    <w:rsid w:val="00212066"/>
    <w:rsid w:val="00243EBC"/>
    <w:rsid w:val="00246A35"/>
    <w:rsid w:val="00255639"/>
    <w:rsid w:val="00267850"/>
    <w:rsid w:val="00284348"/>
    <w:rsid w:val="002A42D7"/>
    <w:rsid w:val="002F51F5"/>
    <w:rsid w:val="00312137"/>
    <w:rsid w:val="00330359"/>
    <w:rsid w:val="0033762F"/>
    <w:rsid w:val="00360FC5"/>
    <w:rsid w:val="00366C7E"/>
    <w:rsid w:val="00384EA3"/>
    <w:rsid w:val="003A39A1"/>
    <w:rsid w:val="003C2191"/>
    <w:rsid w:val="003D3863"/>
    <w:rsid w:val="003E790B"/>
    <w:rsid w:val="004110DE"/>
    <w:rsid w:val="0044085A"/>
    <w:rsid w:val="00452ADA"/>
    <w:rsid w:val="00480479"/>
    <w:rsid w:val="004B21A5"/>
    <w:rsid w:val="005037F0"/>
    <w:rsid w:val="00516A86"/>
    <w:rsid w:val="005275F6"/>
    <w:rsid w:val="00533CAF"/>
    <w:rsid w:val="00543D5D"/>
    <w:rsid w:val="00545B64"/>
    <w:rsid w:val="00572102"/>
    <w:rsid w:val="005A62A4"/>
    <w:rsid w:val="005D11AA"/>
    <w:rsid w:val="005F1BB0"/>
    <w:rsid w:val="00617C4E"/>
    <w:rsid w:val="00656C4D"/>
    <w:rsid w:val="006931D8"/>
    <w:rsid w:val="006A1306"/>
    <w:rsid w:val="006E5716"/>
    <w:rsid w:val="00701235"/>
    <w:rsid w:val="007165E6"/>
    <w:rsid w:val="007225FA"/>
    <w:rsid w:val="007302B3"/>
    <w:rsid w:val="00730733"/>
    <w:rsid w:val="00730E3A"/>
    <w:rsid w:val="00736AAF"/>
    <w:rsid w:val="00746873"/>
    <w:rsid w:val="00764F1E"/>
    <w:rsid w:val="00765B2A"/>
    <w:rsid w:val="00783A34"/>
    <w:rsid w:val="007C6B52"/>
    <w:rsid w:val="007D16C5"/>
    <w:rsid w:val="00836297"/>
    <w:rsid w:val="00862FE4"/>
    <w:rsid w:val="0086389A"/>
    <w:rsid w:val="0086575E"/>
    <w:rsid w:val="00874CC7"/>
    <w:rsid w:val="0087605E"/>
    <w:rsid w:val="008B1FEE"/>
    <w:rsid w:val="008C5859"/>
    <w:rsid w:val="008E65EB"/>
    <w:rsid w:val="00903C32"/>
    <w:rsid w:val="00916B16"/>
    <w:rsid w:val="009173B9"/>
    <w:rsid w:val="0093335D"/>
    <w:rsid w:val="009355C5"/>
    <w:rsid w:val="0093613E"/>
    <w:rsid w:val="00943026"/>
    <w:rsid w:val="009567AA"/>
    <w:rsid w:val="00966B81"/>
    <w:rsid w:val="009C7720"/>
    <w:rsid w:val="00A23AFA"/>
    <w:rsid w:val="00A25D0E"/>
    <w:rsid w:val="00A31B3E"/>
    <w:rsid w:val="00A532F3"/>
    <w:rsid w:val="00A72934"/>
    <w:rsid w:val="00A8489E"/>
    <w:rsid w:val="00A90E27"/>
    <w:rsid w:val="00A93B52"/>
    <w:rsid w:val="00AC29F3"/>
    <w:rsid w:val="00AE7BB5"/>
    <w:rsid w:val="00B231E5"/>
    <w:rsid w:val="00B41445"/>
    <w:rsid w:val="00B43014"/>
    <w:rsid w:val="00B55884"/>
    <w:rsid w:val="00BB3BD1"/>
    <w:rsid w:val="00C02B87"/>
    <w:rsid w:val="00C4086D"/>
    <w:rsid w:val="00C46EB7"/>
    <w:rsid w:val="00C84D10"/>
    <w:rsid w:val="00CA1896"/>
    <w:rsid w:val="00CB5B28"/>
    <w:rsid w:val="00CF5371"/>
    <w:rsid w:val="00D0323A"/>
    <w:rsid w:val="00D0559F"/>
    <w:rsid w:val="00D077E9"/>
    <w:rsid w:val="00D310C1"/>
    <w:rsid w:val="00D42CB7"/>
    <w:rsid w:val="00D5413D"/>
    <w:rsid w:val="00D570A9"/>
    <w:rsid w:val="00D70D02"/>
    <w:rsid w:val="00D770C7"/>
    <w:rsid w:val="00D86945"/>
    <w:rsid w:val="00D90290"/>
    <w:rsid w:val="00D964CF"/>
    <w:rsid w:val="00DD152F"/>
    <w:rsid w:val="00DE213F"/>
    <w:rsid w:val="00DF027C"/>
    <w:rsid w:val="00E00A32"/>
    <w:rsid w:val="00E22ACD"/>
    <w:rsid w:val="00E6034E"/>
    <w:rsid w:val="00E620B0"/>
    <w:rsid w:val="00E81B40"/>
    <w:rsid w:val="00E9558D"/>
    <w:rsid w:val="00EC21AA"/>
    <w:rsid w:val="00EF555B"/>
    <w:rsid w:val="00F027BB"/>
    <w:rsid w:val="00F11DCF"/>
    <w:rsid w:val="00F162EA"/>
    <w:rsid w:val="00F41D03"/>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5E9B43F"/>
  <w15:docId w15:val="{C9556E91-5DAA-4BE4-AB4E-50571AFA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B41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ng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D8580324444D26AAC8A8C4F01F189B"/>
        <w:category>
          <w:name w:val="General"/>
          <w:gallery w:val="placeholder"/>
        </w:category>
        <w:types>
          <w:type w:val="bbPlcHdr"/>
        </w:types>
        <w:behaviors>
          <w:behavior w:val="content"/>
        </w:behaviors>
        <w:guid w:val="{B61A10F4-56D8-4D5A-A79B-60B1EA0341CE}"/>
      </w:docPartPr>
      <w:docPartBody>
        <w:p w:rsidR="00000000" w:rsidRDefault="006158D5">
          <w:pPr>
            <w:pStyle w:val="91D8580324444D26AAC8A8C4F01F189B"/>
          </w:pPr>
          <w:r>
            <w:t>COMPANY NAME</w:t>
          </w:r>
        </w:p>
      </w:docPartBody>
    </w:docPart>
    <w:docPart>
      <w:docPartPr>
        <w:name w:val="CD329599FC024C29BEC24C83A9B900DF"/>
        <w:category>
          <w:name w:val="General"/>
          <w:gallery w:val="placeholder"/>
        </w:category>
        <w:types>
          <w:type w:val="bbPlcHdr"/>
        </w:types>
        <w:behaviors>
          <w:behavior w:val="content"/>
        </w:behaviors>
        <w:guid w:val="{42BD6910-1140-407B-B441-DE14095A0ACF}"/>
      </w:docPartPr>
      <w:docPartBody>
        <w:p w:rsidR="00000000" w:rsidRDefault="006158D5">
          <w:pPr>
            <w:pStyle w:val="CD329599FC024C29BEC24C83A9B900DF"/>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D5"/>
    <w:rsid w:val="00615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FAA246F62128490C9D471C793A082012">
    <w:name w:val="FAA246F62128490C9D471C793A082012"/>
  </w:style>
  <w:style w:type="paragraph" w:customStyle="1" w:styleId="91D8580324444D26AAC8A8C4F01F189B">
    <w:name w:val="91D8580324444D26AAC8A8C4F01F189B"/>
  </w:style>
  <w:style w:type="paragraph" w:customStyle="1" w:styleId="D1E21C8545794448B34FE40FA34988CB">
    <w:name w:val="D1E21C8545794448B34FE40FA34988CB"/>
  </w:style>
  <w:style w:type="paragraph" w:customStyle="1" w:styleId="CD329599FC024C29BEC24C83A9B900DF">
    <w:name w:val="CD329599FC024C29BEC24C83A9B900DF"/>
  </w:style>
  <w:style w:type="paragraph" w:customStyle="1" w:styleId="FF5814D79E1C4E3088453B56D6F56B28">
    <w:name w:val="FF5814D79E1C4E3088453B56D6F56B28"/>
  </w:style>
  <w:style w:type="paragraph" w:customStyle="1" w:styleId="D9AE85D235E943158E4D8774129D5637">
    <w:name w:val="D9AE85D235E943158E4D8774129D5637"/>
  </w:style>
  <w:style w:type="paragraph" w:customStyle="1" w:styleId="754BDAED183E41E5956AA11DA80B6B4E">
    <w:name w:val="754BDAED183E41E5956AA11DA80B6B4E"/>
  </w:style>
  <w:style w:type="paragraph" w:customStyle="1" w:styleId="EEEDE2BB1C2D400EA4FD07883B158670">
    <w:name w:val="EEEDE2BB1C2D400EA4FD07883B158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4770</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Sanad Khamash</cp:lastModifiedBy>
  <cp:revision>1</cp:revision>
  <cp:lastPrinted>2006-08-01T17:47:00Z</cp:lastPrinted>
  <dcterms:created xsi:type="dcterms:W3CDTF">2021-11-29T08:56:00Z</dcterms:created>
  <dcterms:modified xsi:type="dcterms:W3CDTF">2021-12-02T17:02:00Z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